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page" w:tblpX="802" w:tblpY="526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основных сведений"/>
      </w:tblPr>
      <w:tblGrid>
        <w:gridCol w:w="3597"/>
        <w:gridCol w:w="6581"/>
      </w:tblGrid>
      <w:tr w:rsidR="002C2CDD" w:rsidRPr="00333CD3" w14:paraId="1C17F0AD" w14:textId="77777777" w:rsidTr="00F64D86">
        <w:tc>
          <w:tcPr>
            <w:tcW w:w="3606" w:type="dxa"/>
            <w:tcMar>
              <w:top w:w="504" w:type="dxa"/>
              <w:right w:w="720" w:type="dxa"/>
            </w:tcMar>
          </w:tcPr>
          <w:p w14:paraId="59896D57" w14:textId="77777777" w:rsidR="00EC1372" w:rsidRPr="00387529" w:rsidRDefault="00C97548" w:rsidP="007532FC">
            <w:pPr>
              <w:pStyle w:val="a8"/>
            </w:pPr>
            <w:sdt>
              <w:sdtPr>
                <w:alias w:val="Инициалы:"/>
                <w:tag w:val="Инициалы:"/>
                <w:id w:val="477349409"/>
                <w:placeholder>
                  <w:docPart w:val="593CFAD39AB2A14193371AE7A81128A6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>
                  <w:rPr>
                    <w:noProof/>
                    <w:lang w:eastAsia="ru-RU"/>
                  </w:rPr>
                  <w:drawing>
                    <wp:inline distT="0" distB="0" distL="0" distR="0" wp14:anchorId="1DDA3126" wp14:editId="569C32CE">
                      <wp:extent cx="1866900" cy="1866900"/>
                      <wp:effectExtent l="0" t="0" r="12700" b="12700"/>
                      <wp:docPr id="15" name="Рисунок 15" descr="/Users/maryksandrova/Pictures/Медиатека Фото.photoslibrary/Masters/2018/02/02/20180202-133403/ICzB0w8-hTo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/Users/maryksandrova/Pictures/Медиатека Фото.photoslibrary/Masters/2018/02/02/20180202-133403/ICzB0w8-hTo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66900" cy="1866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  <w:p w14:paraId="08349327" w14:textId="77777777" w:rsidR="00A50939" w:rsidRPr="00333CD3" w:rsidRDefault="00EC1372" w:rsidP="007532FC">
            <w:pPr>
              <w:pStyle w:val="3"/>
            </w:pPr>
            <w:r>
              <w:t xml:space="preserve"> </w:t>
            </w:r>
            <w:sdt>
              <w:sdtPr>
                <w:alias w:val="Цель:"/>
                <w:tag w:val="Цель:"/>
                <w:id w:val="319159961"/>
                <w:placeholder>
                  <w:docPart w:val="AD5F0AA991547F429F59D5799D6B7CE0"/>
                </w:placeholder>
                <w:temporary/>
                <w:showingPlcHdr/>
                <w15:appearance w15:val="hidden"/>
              </w:sdtPr>
              <w:sdtEndPr/>
              <w:sdtContent>
                <w:r w:rsidR="00E12C60">
                  <w:rPr>
                    <w:lang w:bidi="ru-RU"/>
                  </w:rPr>
                  <w:t>Цель</w:t>
                </w:r>
              </w:sdtContent>
            </w:sdt>
          </w:p>
          <w:p w14:paraId="63FDEBE6" w14:textId="77777777" w:rsidR="002C2CDD" w:rsidRDefault="0023099B" w:rsidP="007532FC">
            <w:pPr>
              <w:pStyle w:val="af"/>
              <w:numPr>
                <w:ilvl w:val="0"/>
                <w:numId w:val="1"/>
              </w:numPr>
            </w:pPr>
            <w:r>
              <w:t>Работа в условиях постоянн</w:t>
            </w:r>
            <w:r w:rsidR="009127F1">
              <w:t xml:space="preserve">ой потребности в </w:t>
            </w:r>
            <w:r w:rsidR="00C72A42">
              <w:t>создании новшеств.</w:t>
            </w:r>
          </w:p>
          <w:p w14:paraId="1F4FC141" w14:textId="77777777" w:rsidR="00C72A42" w:rsidRPr="00333CD3" w:rsidRDefault="00C72A42" w:rsidP="007532FC">
            <w:pPr>
              <w:pStyle w:val="af"/>
              <w:numPr>
                <w:ilvl w:val="0"/>
                <w:numId w:val="1"/>
              </w:numPr>
            </w:pPr>
            <w:r>
              <w:t>Работа, напрямую связанная с общением с иностранными клиентами.</w:t>
            </w:r>
          </w:p>
          <w:p w14:paraId="51B5A744" w14:textId="77777777" w:rsidR="002C2CDD" w:rsidRPr="00333CD3" w:rsidRDefault="00D6030D" w:rsidP="007532FC">
            <w:pPr>
              <w:pStyle w:val="3"/>
            </w:pPr>
            <w:sdt>
              <w:sdtPr>
                <w:alias w:val="Навыки:"/>
                <w:tag w:val="Навыки:"/>
                <w:id w:val="1490835561"/>
                <w:placeholder>
                  <w:docPart w:val="5BD62846CFA4BF41A2C02CF8AE682EC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bidi="ru-RU"/>
                  </w:rPr>
                  <w:t>Навыки</w:t>
                </w:r>
              </w:sdtContent>
            </w:sdt>
          </w:p>
          <w:p w14:paraId="40DEAE93" w14:textId="77777777" w:rsidR="00741125" w:rsidRPr="00333CD3" w:rsidRDefault="00C72A42" w:rsidP="007532FC">
            <w:r>
              <w:t>Владение двумя языками (уровень английского С1, уровень испанского В2+)</w:t>
            </w:r>
          </w:p>
        </w:tc>
        <w:tc>
          <w:tcPr>
            <w:tcW w:w="6602" w:type="dxa"/>
            <w:tcMar>
              <w:top w:w="504" w:type="dxa"/>
              <w:left w:w="0" w:type="dxa"/>
            </w:tcMar>
          </w:tcPr>
          <w:tbl>
            <w:tblPr>
              <w:tblStyle w:val="a3"/>
              <w:tblW w:w="65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Макетная таблица заголовка"/>
            </w:tblPr>
            <w:tblGrid>
              <w:gridCol w:w="6537"/>
            </w:tblGrid>
            <w:tr w:rsidR="00C612DA" w:rsidRPr="00333CD3" w14:paraId="0B333C76" w14:textId="77777777" w:rsidTr="00E255E1">
              <w:trPr>
                <w:trHeight w:val="1"/>
              </w:trPr>
              <w:tc>
                <w:tcPr>
                  <w:tcW w:w="6537" w:type="dxa"/>
                  <w:vAlign w:val="center"/>
                </w:tcPr>
                <w:p w14:paraId="39DC1332" w14:textId="77777777" w:rsidR="00C612DA" w:rsidRPr="00F91AC8" w:rsidRDefault="00D6030D" w:rsidP="007532FC">
                  <w:pPr>
                    <w:pStyle w:val="1"/>
                    <w:framePr w:hSpace="180" w:wrap="around" w:hAnchor="page" w:x="802" w:y="526"/>
                    <w:outlineLvl w:val="0"/>
                    <w:rPr>
                      <w:color w:val="D01818" w:themeColor="accent1" w:themeShade="BF"/>
                    </w:rPr>
                  </w:pPr>
                  <w:sdt>
                    <w:sdtPr>
                      <w:rPr>
                        <w:color w:val="D01818" w:themeColor="accent1" w:themeShade="BF"/>
                      </w:rPr>
                      <w:alias w:val="Ваше имя:"/>
                      <w:tag w:val="Ваше имя:"/>
                      <w:id w:val="1982421306"/>
                      <w:placeholder>
                        <w:docPart w:val="C2062E1F9BA47C4AA754A4C1EF7251B3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>
                      <w:rPr>
                        <w:color w:val="D01818" w:themeColor="accent1" w:themeShade="BF"/>
                      </w:rPr>
                    </w:sdtEndPr>
                    <w:sdtContent>
                      <w:r w:rsidR="008E2588" w:rsidRPr="00F91AC8">
                        <w:rPr>
                          <w:color w:val="D01818" w:themeColor="accent1" w:themeShade="BF"/>
                        </w:rPr>
                        <w:t>Ксандрова Мария Михайловна</w:t>
                      </w:r>
                    </w:sdtContent>
                  </w:sdt>
                </w:p>
                <w:p w14:paraId="4AD93E2E" w14:textId="77777777" w:rsidR="00C612DA" w:rsidRPr="00333CD3" w:rsidRDefault="00D6030D" w:rsidP="007532FC">
                  <w:pPr>
                    <w:pStyle w:val="2"/>
                    <w:framePr w:hSpace="180" w:wrap="around" w:hAnchor="page" w:x="802" w:y="526"/>
                    <w:outlineLvl w:val="1"/>
                  </w:pPr>
                  <w:sdt>
                    <w:sdtPr>
                      <w:alias w:val="Профессия или сфера деятельности:"/>
                      <w:tag w:val="Профессия или сфера деятельности:"/>
                      <w:id w:val="-83681269"/>
                      <w:placeholder>
                        <w:docPart w:val="7D87E98FBDD3AB4DB7B68411CC056601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C97548">
                        <w:t>переводчик-синхронист</w:t>
                      </w:r>
                    </w:sdtContent>
                  </w:sdt>
                  <w:r w:rsidR="00E02DCD">
                    <w:rPr>
                      <w:lang w:bidi="ru-RU"/>
                    </w:rPr>
                    <w:t xml:space="preserve"> | </w:t>
                  </w:r>
                  <w:sdt>
                    <w:sdtPr>
                      <w:alias w:val="Ссылка для перехода к другим Интернет-ресурсам:"/>
                      <w:tag w:val="Ссылка для перехода к другим Интернет-ресурсам:"/>
                      <w:id w:val="1480037238"/>
                      <w:placeholder>
                        <w:docPart w:val="D1AC7819A280FF46AE53DFB694B45C12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FD0B98">
                        <w:t xml:space="preserve">специалст в области креативной лингвистики </w:t>
                      </w:r>
                    </w:sdtContent>
                  </w:sdt>
                </w:p>
              </w:tc>
            </w:tr>
          </w:tbl>
          <w:p w14:paraId="47A334DD" w14:textId="77777777" w:rsidR="002C2CDD" w:rsidRPr="00333CD3" w:rsidRDefault="00D6030D" w:rsidP="007532FC">
            <w:pPr>
              <w:pStyle w:val="3"/>
            </w:pPr>
            <w:sdt>
              <w:sdtPr>
                <w:alias w:val="Опыт работы:"/>
                <w:tag w:val="Опыт работы:"/>
                <w:id w:val="1217937480"/>
                <w:placeholder>
                  <w:docPart w:val="2713BA457C0ABF4CA33A2B900AF72D1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bidi="ru-RU"/>
                  </w:rPr>
                  <w:t>Опыт работы</w:t>
                </w:r>
              </w:sdtContent>
            </w:sdt>
          </w:p>
          <w:p w14:paraId="5B2FCC63" w14:textId="77777777" w:rsidR="002C2CDD" w:rsidRPr="00333CD3" w:rsidRDefault="008F2F72" w:rsidP="007532FC">
            <w:pPr>
              <w:pStyle w:val="4"/>
            </w:pPr>
            <w:r>
              <w:rPr>
                <w:lang w:bidi="ru-RU"/>
              </w:rPr>
              <w:t>заместитель креативного директора• рекламное агентство «Lbl</w:t>
            </w:r>
            <w:r w:rsidR="0023099B">
              <w:rPr>
                <w:lang w:bidi="ru-RU"/>
              </w:rPr>
              <w:t xml:space="preserve">» </w:t>
            </w:r>
            <w:r>
              <w:rPr>
                <w:lang w:bidi="ru-RU"/>
              </w:rPr>
              <w:t xml:space="preserve">• </w:t>
            </w:r>
            <w:r>
              <w:t>2014-2016</w:t>
            </w:r>
          </w:p>
          <w:p w14:paraId="53C0E474" w14:textId="77777777" w:rsidR="002C2CDD" w:rsidRPr="0023099B" w:rsidRDefault="008F2F72" w:rsidP="007532FC">
            <w:r>
              <w:t xml:space="preserve">Организация и работа с программой фестиваля «Круг Света», разработка рекламных проектов для </w:t>
            </w:r>
            <w:r w:rsidR="0023099B">
              <w:t>авиа</w:t>
            </w:r>
            <w:r>
              <w:t>компании «Аэрофлот»,</w:t>
            </w:r>
            <w:r w:rsidR="0023099B">
              <w:t xml:space="preserve"> компании «</w:t>
            </w:r>
            <w:proofErr w:type="spellStart"/>
            <w:r w:rsidR="0023099B">
              <w:t>Asics</w:t>
            </w:r>
            <w:proofErr w:type="spellEnd"/>
            <w:r w:rsidR="0023099B">
              <w:t xml:space="preserve">» и </w:t>
            </w:r>
            <w:proofErr w:type="spellStart"/>
            <w:r w:rsidR="0023099B">
              <w:t>тд</w:t>
            </w:r>
            <w:proofErr w:type="spellEnd"/>
            <w:r w:rsidR="0023099B">
              <w:t>.</w:t>
            </w:r>
            <w:r w:rsidR="00F91AC8">
              <w:t xml:space="preserve"> </w:t>
            </w:r>
          </w:p>
          <w:p w14:paraId="2A0924F6" w14:textId="77777777" w:rsidR="002C2CDD" w:rsidRPr="00333CD3" w:rsidRDefault="008F2F72" w:rsidP="007532FC">
            <w:pPr>
              <w:pStyle w:val="4"/>
            </w:pPr>
            <w:r>
              <w:rPr>
                <w:lang w:bidi="ru-RU"/>
              </w:rPr>
              <w:t>переводчик-синхронист</w:t>
            </w:r>
            <w:r w:rsidR="002C2CDD" w:rsidRPr="00333CD3">
              <w:rPr>
                <w:lang w:bidi="ru-RU"/>
              </w:rPr>
              <w:t xml:space="preserve">• </w:t>
            </w:r>
            <w:r>
              <w:t>МИД РФ</w:t>
            </w:r>
            <w:r w:rsidR="002C2CDD" w:rsidRPr="00333CD3">
              <w:rPr>
                <w:lang w:bidi="ru-RU"/>
              </w:rPr>
              <w:t xml:space="preserve">• </w:t>
            </w:r>
            <w:r>
              <w:t>2017-2018</w:t>
            </w:r>
          </w:p>
          <w:p w14:paraId="3BDBBDA5" w14:textId="77777777" w:rsidR="002C2CDD" w:rsidRPr="001341FA" w:rsidRDefault="0023099B" w:rsidP="007532FC">
            <w:r>
              <w:t>Синхронный перевод с испанского и английского языков.</w:t>
            </w:r>
          </w:p>
          <w:p w14:paraId="78073955" w14:textId="77777777" w:rsidR="002C2CDD" w:rsidRPr="00333CD3" w:rsidRDefault="00D6030D" w:rsidP="007532FC">
            <w:pPr>
              <w:pStyle w:val="3"/>
            </w:pPr>
            <w:sdt>
              <w:sdtPr>
                <w:alias w:val="Образование:"/>
                <w:tag w:val="Образование:"/>
                <w:id w:val="1349516922"/>
                <w:placeholder>
                  <w:docPart w:val="2950AAF6F1D11843A3B12EBB2BCAD51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bidi="ru-RU"/>
                  </w:rPr>
                  <w:t>Образование</w:t>
                </w:r>
              </w:sdtContent>
            </w:sdt>
          </w:p>
          <w:p w14:paraId="482F5C47" w14:textId="77777777" w:rsidR="002C2CDD" w:rsidRPr="00333CD3" w:rsidRDefault="00C72A42" w:rsidP="007532FC">
            <w:pPr>
              <w:pStyle w:val="4"/>
            </w:pPr>
            <w:r>
              <w:t>СРеднее образование</w:t>
            </w:r>
            <w:r w:rsidR="002C2CDD" w:rsidRPr="00333CD3">
              <w:rPr>
                <w:lang w:bidi="ru-RU"/>
              </w:rPr>
              <w:t xml:space="preserve"> • </w:t>
            </w:r>
            <w:r>
              <w:t>2017 год</w:t>
            </w:r>
            <w:r w:rsidR="002C2CDD" w:rsidRPr="00333CD3">
              <w:rPr>
                <w:lang w:bidi="ru-RU"/>
              </w:rPr>
              <w:t xml:space="preserve"> • </w:t>
            </w:r>
            <w:r>
              <w:t>школа с углубленным изучением английского языка 1287</w:t>
            </w:r>
          </w:p>
          <w:p w14:paraId="5BF3E6EF" w14:textId="77777777" w:rsidR="002C2CDD" w:rsidRPr="00333CD3" w:rsidRDefault="00C72A42" w:rsidP="007532FC">
            <w:r>
              <w:t>Получила синий диплом о среднем общем образовании</w:t>
            </w:r>
            <w:r w:rsidR="00A7499C">
              <w:t>, неоднократный участник и призер в</w:t>
            </w:r>
            <w:r w:rsidR="00C8395D">
              <w:t>сероссийских олимпиад школьн</w:t>
            </w:r>
            <w:r w:rsidR="00A7499C">
              <w:t>иков</w:t>
            </w:r>
          </w:p>
          <w:p w14:paraId="36EF422E" w14:textId="77777777" w:rsidR="002C2CDD" w:rsidRPr="00333CD3" w:rsidRDefault="00D6030D" w:rsidP="007532FC">
            <w:pPr>
              <w:pStyle w:val="4"/>
            </w:pPr>
            <w:sdt>
              <w:sdtPr>
                <w:alias w:val="Диплом:"/>
                <w:tag w:val="Диплом:"/>
                <w:id w:val="1903635745"/>
                <w:placeholder>
                  <w:docPart w:val="94A5623EA3ED194FB0545FF4076363C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bidi="ru-RU"/>
                  </w:rPr>
                  <w:t>Диплом</w:t>
                </w:r>
              </w:sdtContent>
            </w:sdt>
            <w:r w:rsidR="00C8395D">
              <w:rPr>
                <w:lang w:bidi="ru-RU"/>
              </w:rPr>
              <w:t xml:space="preserve"> </w:t>
            </w:r>
            <w:r w:rsidR="002C2CDD" w:rsidRPr="00333CD3">
              <w:rPr>
                <w:lang w:bidi="ru-RU"/>
              </w:rPr>
              <w:t xml:space="preserve">• </w:t>
            </w:r>
            <w:r w:rsidR="00C8395D">
              <w:t>2021 год</w:t>
            </w:r>
            <w:r w:rsidR="002C2CDD" w:rsidRPr="00333CD3">
              <w:rPr>
                <w:lang w:bidi="ru-RU"/>
              </w:rPr>
              <w:t xml:space="preserve"> • </w:t>
            </w:r>
            <w:r w:rsidR="00C8395D">
              <w:t>Национальный исследовательский институт «Высшая школа экономики»</w:t>
            </w:r>
          </w:p>
          <w:p w14:paraId="13CAB302" w14:textId="77777777" w:rsidR="00F91AC8" w:rsidRPr="001341FA" w:rsidRDefault="00C8395D" w:rsidP="00F64D86">
            <w:r>
              <w:t>Красный диплом по специальности «Иностранные языки и Межкультурная коммуникация</w:t>
            </w:r>
          </w:p>
          <w:p w14:paraId="62421476" w14:textId="77777777" w:rsidR="00741125" w:rsidRPr="00333CD3" w:rsidRDefault="00741125" w:rsidP="007532FC">
            <w:bookmarkStart w:id="0" w:name="_GoBack"/>
            <w:bookmarkEnd w:id="0"/>
          </w:p>
        </w:tc>
      </w:tr>
    </w:tbl>
    <w:p w14:paraId="5D78CF59" w14:textId="77777777" w:rsidR="004715C7" w:rsidRDefault="004715C7" w:rsidP="00650D6A">
      <w:pPr>
        <w:pStyle w:val="a4"/>
      </w:pPr>
    </w:p>
    <w:sectPr w:rsidR="004715C7" w:rsidSect="00EC1372">
      <w:headerReference w:type="default" r:id="rId9"/>
      <w:footerReference w:type="default" r:id="rId10"/>
      <w:footerReference w:type="first" r:id="rId11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3BE104" w14:textId="77777777" w:rsidR="00D6030D" w:rsidRDefault="00D6030D" w:rsidP="00713050">
      <w:pPr>
        <w:spacing w:line="240" w:lineRule="auto"/>
      </w:pPr>
      <w:r>
        <w:separator/>
      </w:r>
    </w:p>
  </w:endnote>
  <w:endnote w:type="continuationSeparator" w:id="0">
    <w:p w14:paraId="5B4D7484" w14:textId="77777777" w:rsidR="00D6030D" w:rsidRDefault="00D6030D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64" w:type="pct"/>
      <w:tblLayout w:type="fixed"/>
      <w:tblLook w:val="04A0" w:firstRow="1" w:lastRow="0" w:firstColumn="1" w:lastColumn="0" w:noHBand="0" w:noVBand="1"/>
      <w:tblDescription w:val="Макетная таблица нижнего колонтитула"/>
    </w:tblPr>
    <w:tblGrid>
      <w:gridCol w:w="2573"/>
    </w:tblGrid>
    <w:tr w:rsidR="007532FC" w14:paraId="26350147" w14:textId="77777777" w:rsidTr="007532FC">
      <w:trPr>
        <w:trHeight w:val="565"/>
      </w:trPr>
      <w:tc>
        <w:tcPr>
          <w:tcW w:w="2572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0A49D57" w14:textId="77777777" w:rsidR="007532FC" w:rsidRDefault="007532FC" w:rsidP="001420CE">
          <w:pPr>
            <w:pStyle w:val="a9"/>
            <w:jc w:val="left"/>
          </w:pPr>
        </w:p>
      </w:tc>
    </w:tr>
    <w:tr w:rsidR="007532FC" w14:paraId="4B7759FC" w14:textId="77777777" w:rsidTr="007532FC">
      <w:tc>
        <w:tcPr>
          <w:tcW w:w="2572" w:type="dxa"/>
          <w:tcMar>
            <w:top w:w="144" w:type="dxa"/>
            <w:left w:w="115" w:type="dxa"/>
            <w:right w:w="115" w:type="dxa"/>
          </w:tcMar>
        </w:tcPr>
        <w:p w14:paraId="5A7EBF22" w14:textId="77777777" w:rsidR="007532FC" w:rsidRPr="00C2098A" w:rsidRDefault="007532FC" w:rsidP="001420CE">
          <w:pPr>
            <w:pStyle w:val="a9"/>
            <w:jc w:val="left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C40232" w14:textId="77777777" w:rsidR="00C2098A" w:rsidRDefault="00217980" w:rsidP="00217980">
        <w:pPr>
          <w:pStyle w:val="a9"/>
          <w:rPr>
            <w:noProof/>
          </w:rPr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F64D86">
          <w:rPr>
            <w:noProof/>
            <w:lang w:bidi="ru-RU"/>
          </w:rPr>
          <w:t>2</w:t>
        </w:r>
        <w:r>
          <w:rPr>
            <w:noProof/>
            <w:lang w:bidi="ru-RU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Макетная таблица нижнего колонтитула"/>
    </w:tblPr>
    <w:tblGrid>
      <w:gridCol w:w="2545"/>
      <w:gridCol w:w="2545"/>
      <w:gridCol w:w="2544"/>
      <w:gridCol w:w="2544"/>
    </w:tblGrid>
    <w:tr w:rsidR="00217980" w14:paraId="136F8482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0873A88" w14:textId="77777777" w:rsidR="00217980" w:rsidRDefault="00217980" w:rsidP="00217980">
          <w:pPr>
            <w:pStyle w:val="a9"/>
          </w:pPr>
          <w:r w:rsidRPr="00CA3DF1"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4FFEA602" wp14:editId="77338A5E">
                    <wp:extent cx="329184" cy="329184"/>
                    <wp:effectExtent l="0" t="0" r="0" b="0"/>
                    <wp:docPr id="27" name="Группа 102" descr="Значок электронной почты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Овал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Группа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Полилиния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Равнобедренный треугольник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Равнобедренный треугольник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Равнобедренный треугольник 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705AB5F" id="Группа 102" o:spid="_x0000_s1026" alt="Значок электронной почты" style="width:25.9pt;height:25.9pt;mso-position-horizontal-relative:char;mso-position-vertical-relative:line" coordsize="734576,73457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">
                    <o:lock v:ext="edit" aspectratio="t"/>
                    <v:oval id="Овал 28" o:spid="_x0000_s1027" style="position:absolute;width:734576;height:7345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AV6kwAAA&#10;ANsAAAAPAAAAZHJzL2Rvd25yZXYueG1sRE/Pa8IwFL4P9j+EN/AybGphQ6pRymDgQdxWxfOjebZh&#10;zUuXxFr/++Uw2PHj+73eTrYXI/lgHCtYZDkI4sZpw62C0/F9vgQRIrLG3jEpuFOA7ebxYY2ldjf+&#10;orGOrUghHEpU0MU4lFKGpiOLIXMDceIuzluMCfpWao+3FG57WeT5q7RoODV0ONBbR813fbUKnr2s&#10;Jn94kT9sW/Ox31lTfZ6Vmj1N1QpEpCn+i//cO62gSGPTl/QD5O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AV6kwAAAANsAAAAPAAAAAAAAAAAAAAAAAJcCAABkcnMvZG93bnJl&#10;di54bWxQSwUGAAAAAAQABAD1AAAAhAMAAAAA&#10;" fillcolor="#ea4e4e [3204]" stroked="f" strokeweight="1pt">
                      <v:stroke joinstyle="miter"/>
                    </v:oval>
                    <v:group id="Группа 29" o:spid="_x0000_s1028" style="position:absolute;left:163954;top:245845;width:406667;height:242889" coordorigin="163954,245844" coordsize="727861,4347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        <v:shape id="Полилиния 30" o:spid="_x0000_s1029" style="position:absolute;left:163954;top:471541;width:727861;height:209029;flip:y;visibility:visible;mso-wrap-style:square;v-text-anchor:middle" coordsize="785097,2090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L1RFwQAA&#10;ANsAAAAPAAAAZHJzL2Rvd25yZXYueG1sRE/Pa8IwFL4P/B/CE3Zb0zkQ6UxlTJx6mzq3Hh/NW1va&#10;vGRN1O6/NwfB48f3e74YTCfO1PvGsoLnJAVBXFrdcKXg67B6moHwAVljZ5kU/JOHRT56mGOm7YV3&#10;dN6HSsQQ9hkqqENwmZS+rMmgT6wjjtyv7Q2GCPtK6h4vMdx0cpKmU2mw4dhQo6P3msp2fzIKXMFd&#10;+/nNx7/j+mMp24kr1j9bpR7Hw9sriEBDuItv7o1W8BLXxy/xB8j8C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y9URcEAAADbAAAADwAAAAAAAAAAAAAAAACXAgAAZHJzL2Rvd25y&#10;ZXYueG1sUEsFBgAAAAAEAAQA9QAAAIUDAAAAAA==&#10;" path="m287158,209029l392549,138910,500509,209029,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Равнобедренный треугольник 90" o:spid="_x0000_s1030" style="position:absolute;left:583899;top:338416;width:372486;height:243343;rotation:-90;flip: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JHSkxAAA&#10;ANsAAAAPAAAAZHJzL2Rvd25yZXYueG1sRI/NasMwEITvhbyD2EIvJZHTNiY4lkMoTck1f5DcFmtj&#10;O5VWxlJj9+2rQiHHYWa+YfLlYI24UecbxwqmkwQEcel0w5WCw349noPwAVmjcUwKfsjDshg95Jhp&#10;1/OWbrtQiQhhn6GCOoQ2k9KXNVn0E9cSR+/iOoshyq6SusM+wq2RL0mSSosNx4UaW3qvqfzafVsF&#10;p+fzp+l1ujEfV3NyW318S2drpZ4eh9UCRKAh3MP/7Y1W8DqFvy/xB8ji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CR0pMQAAADbAAAADwAAAAAAAAAAAAAAAACXAgAAZHJzL2Rv&#10;d25yZXYueG1sUEsFBgAAAAAEAAQA9QAAAIgDAAAAAA==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Равнобедренный треугольник 90" o:spid="_x0000_s1031" style="position:absolute;left:99717;top:341263;width:372486;height:243343;rotation:-90;flip:x 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NKAVxQAA&#10;ANsAAAAPAAAAZHJzL2Rvd25yZXYueG1sRI9Ba8JAFITvQv/D8gQvohsVRVNX0YAgQg/aonh7ZF+T&#10;YPZtml1N/PddodDjMDPfMMt1a0rxoNoVlhWMhhEI4tTqgjMFX5+7wRyE88gaS8uk4EkO1qu3zhJj&#10;bRs+0uPkMxEg7GJUkHtfxVK6NCeDbmgr4uB929qgD7LOpK6xCXBTynEUzaTBgsNCjhUlOaW3090o&#10;uPSbWflznU7PSbJtjyP3sTk8F0r1uu3mHYSn1v+H/9p7rWAyhteX8APk6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k0oBXFAAAA2wAAAA8AAAAAAAAAAAAAAAAAlwIAAGRycy9k&#10;b3ducmV2LnhtbFBLBQYAAAAABAAEAPUAAACJAwAAAAA=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0l0,21600,21600,21600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Равнобедренный треугольник 33" o:spid="_x0000_s1032" type="#_x0000_t5" style="position:absolute;left:168712;top:245844;width:723102;height:264827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Iw4FwQAA&#10;ANsAAAAPAAAAZHJzL2Rvd25yZXYueG1sRI9Ba8JAFITvBf/D8gRvdWMCVaKrWEHoVdveH9nXJLj7&#10;Nu5uk9Rf7xYEj8PMfMNsdqM1oicfWscKFvMMBHHldMu1gq/P4+sKRIjIGo1jUvBHAXbbycsGS+0G&#10;PlF/jrVIEA4lKmhi7EopQ9WQxTB3HXHyfpy3GJP0tdQehwS3RuZZ9iYttpwWGuzo0FB1Of9aBe/L&#10;YSUv3zkvh1uW+7wwxbU3Ss2m434NItIYn+FH+0MrKAr4/5J+gNze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yMOBcEAAADbAAAADwAAAAAAAAAAAAAAAACXAgAAZHJzL2Rvd25y&#10;ZXYueG1sUEsFBgAAAAAEAAQA9QAAAIUDAAAAAA=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EDD6A51" w14:textId="77777777" w:rsidR="00217980" w:rsidRDefault="00217980" w:rsidP="00217980">
          <w:pPr>
            <w:pStyle w:val="a9"/>
          </w:pPr>
          <w:r w:rsidRPr="00C2098A"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0F502AB8" wp14:editId="11837DFC">
                    <wp:extent cx="329184" cy="329184"/>
                    <wp:effectExtent l="0" t="0" r="13970" b="13970"/>
                    <wp:docPr id="34" name="Группа 4" descr="Значок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Кружок вокруг символа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Символ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7940291" id="Группа 4" o:spid="_x0000_s1026" alt="Значок Twitter" style="width:25.9pt;height:25.9pt;mso-position-horizontal-relative:char;mso-position-vertical-relative:line" coordsize="430,4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">
                    <o:lock v:ext="edit" aspectratio="t"/>
                    <v:shape id="Кружок вокруг символа Twitter" o:spid="_x0000_s1027" style="position:absolute;width:430;height:430;visibility:visible;mso-wrap-style:square;v-text-anchor:top" coordsize="3441,344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v6ZExgAA&#10;ANsAAAAPAAAAZHJzL2Rvd25yZXYueG1sRI9Ba8JAFITvhf6H5Qm91Y2tFUldpbQV24NCVDy/Zp/Z&#10;0OzbNLvG1F/vCoLHYWa+YSazzlaipcaXjhUM+gkI4tzpkgsF2838cQzCB2SNlWNS8E8eZtP7uwmm&#10;2h05o3YdChEh7FNUYEKoUyl9bsii77uaOHp711gMUTaF1A0eI9xW8ilJRtJiyXHBYE3vhvLf9cEq&#10;OLXfi2z48TPIdsuhwdGSPg9/K6Ueet3bK4hAXbiFr+0vreD5BS5f4g+Q0zM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zv6ZExgAAANsAAAAPAAAAAAAAAAAAAAAAAJcCAABkcnMv&#10;ZG93bnJldi54bWxQSwUGAAAAAAQABAD1AAAAigMAAAAA&#10;" path="m1720,0l1825,4,1929,13,2029,29,2129,50,2226,76,2320,108,2412,146,2502,188,2588,236,2672,287,2752,344,2828,406,2901,471,2971,540,3035,613,3096,690,3154,769,3205,853,3253,939,3295,1029,3333,1121,3364,1215,3392,1313,3412,1412,3428,1513,3438,1616,3441,1721,3438,1826,3428,1929,3412,2030,3392,2130,3364,2226,3333,2321,3295,2413,3253,2502,3205,2589,3154,2672,3096,2753,3035,2829,2971,2902,2901,2972,2828,3037,2752,3097,2672,3154,2588,3206,2502,3253,2412,3296,2320,3333,2226,3365,2129,3393,2029,3414,1929,3428,1825,3438,1720,3441,1615,3438,1513,3428,1411,3414,1312,3393,1214,3365,1120,3333,1028,3296,939,3253,852,3206,769,3154,689,3097,612,3037,539,2972,470,2902,405,2829,344,2753,287,2672,235,2589,188,2502,145,2413,108,2321,76,2226,49,2130,28,2030,13,1929,4,1826,,1721,4,1616,13,1513,28,1412,49,1313,76,1215,108,1121,145,1029,188,939,235,853,287,769,344,690,405,613,470,540,539,471,612,406,689,344,769,287,852,236,939,188,1028,146,1120,108,1214,76,1312,50,1411,29,1513,13,1615,4,1720,0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Символ Twitter" o:spid="_x0000_s1028" style="position:absolute;left:104;top:119;width:238;height:211;visibility:visible;mso-wrap-style:square;v-text-anchor:top" coordsize="1898,16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7aPnxAAA&#10;ANsAAAAPAAAAZHJzL2Rvd25yZXYueG1sRI9La8MwEITvhf4HsYVeSiLXhZA4kU0oGApJD3kcclys&#10;9YNYK2MptvPvo0Ihx2FmvmE22WRaMVDvGssKPucRCOLC6oYrBedTPluCcB5ZY2uZFNzJQZa+vmww&#10;0XbkAw1HX4kAYZeggtr7LpHSFTUZdHPbEQevtL1BH2RfSd3jGOCmlXEULaTBhsNCjR1911Rcjzej&#10;YHXpyu1HvNvHVy3z0v/SlMubUu9v03YNwtPkn+H/9o9W8LWAvy/hB8j0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+2j58QAAADbAAAADwAAAAAAAAAAAAAAAACXAgAAZHJzL2Rv&#10;d25yZXYueG1sUEsFBgAAAAAEAAQA9QAAAIgDAAAAAA==&#10;" path="m1314,0l1362,3,1407,12,1451,26,1491,46,1530,71,1566,101,1598,134,1664,118,1727,95,1788,65,1845,31,1829,80,1806,125,1779,167,1748,204,1712,238,1675,267,1732,257,1790,242,1844,223,1898,200,1865,251,1829,298,1790,342,1748,384,1704,421,1705,477,1703,540,1699,603,1690,666,1679,730,1665,794,1647,858,1626,920,1603,982,1576,1042,1547,1102,1514,1160,1479,1215,1440,1270,1398,1322,1353,1371,1306,1417,1256,1461,1202,1502,1146,1540,1087,1573,1025,1604,961,1630,893,1652,823,1669,751,1681,676,1690,597,1692,515,1688,435,1679,357,1663,281,1641,206,1614,135,1581,66,1543,,1500,46,1504,93,1506,160,1503,226,1494,291,1478,353,1457,413,1431,470,1399,525,1364,576,1323,531,1319,487,1309,444,1295,404,1275,367,1251,332,1222,301,1190,272,1153,248,1114,228,1072,213,1027,249,1032,286,1034,322,1032,355,1028,389,1019,345,1007,304,989,265,966,228,939,195,907,166,873,139,834,117,792,100,747,87,700,79,652,77,600,77,595,117,616,160,633,205,643,252,649,219,620,189,590,161,555,137,518,117,477,101,434,89,389,82,342,80,292,82,246,88,201,98,158,114,118,132,78,182,141,236,199,293,255,354,305,417,350,484,391,553,428,625,458,700,483,776,503,855,517,934,524,927,477,925,426,928,373,936,322,951,273,970,226,994,182,1023,144,1056,108,1091,77,1131,49,1173,29,1218,13,1265,3,1314,0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F448961" w14:textId="77777777" w:rsidR="00217980" w:rsidRDefault="00217980" w:rsidP="00217980">
          <w:pPr>
            <w:pStyle w:val="a9"/>
          </w:pPr>
          <w:r w:rsidRPr="00C2098A"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7C84D54E" wp14:editId="0EF80A59">
                    <wp:extent cx="329184" cy="329184"/>
                    <wp:effectExtent l="0" t="0" r="13970" b="13970"/>
                    <wp:docPr id="37" name="Группа 10" descr="Значок телефона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Кружок вокруг символа телефона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Символ телефона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7C7D932" id="Группа 10" o:spid="_x0000_s1026" alt="Значок телефона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">
                    <o:lock v:ext="edit" aspectratio="t"/>
                    <v:shape id="Кружок вокруг символа телефона" o:spid="_x0000_s1027" style="position:absolute;width:431;height:431;visibility:visible;mso-wrap-style:square;v-text-anchor:top" coordsize="3451,3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2ttHwAAA&#10;ANsAAAAPAAAAZHJzL2Rvd25yZXYueG1sRE9Na8JAEL0L/odlhN50o6U2pK4iQml7KZiGnofsmASz&#10;MzG7Jum/7x4KPT7e9+4wuVYN1PtG2MB6lYAiLsU2XBkovl6XKSgfkC22wmTghzwc9vPZDjMrI59p&#10;yEOlYgj7DA3UIXSZ1r6syaFfSUccuYv0DkOEfaVtj2MMd63eJMlWO2w4NtTY0amm8prfnQFbWnqS&#10;t7t8uPTZfZ9uyafowpiHxXR8ARVoCv/iP/e7NfAYx8Yv8Qfo/S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p2ttHwAAAANsAAAAPAAAAAAAAAAAAAAAAAJcCAABkcnMvZG93bnJl&#10;di54bWxQSwUGAAAAAAQABAD1AAAAhAMAAAAA&#10;" path="m1725,0l1831,3,1933,12,2035,28,2134,48,2232,76,2327,108,2419,145,2509,188,2596,235,2679,287,2760,344,2837,406,2909,471,2979,541,3044,613,3105,690,3163,771,3215,854,3262,941,3305,1031,3342,1123,3374,1218,3402,1316,3422,1415,3438,1517,3447,1619,3451,1725,3447,1830,3438,1934,3422,2035,3402,2135,3374,2232,3342,2327,3305,2419,3262,2509,3215,2595,3163,2679,3105,2760,3044,2836,2979,2910,2909,2979,2837,3045,2760,3105,2679,3162,2596,3214,2509,3261,2419,3304,2327,3342,2232,3375,2134,3401,2035,3422,1933,3437,1831,3447,1725,3450,1620,3447,1516,3437,1415,3422,1315,3401,1218,3375,1123,3342,1031,3304,941,3261,855,3214,771,3162,690,3105,614,3045,540,2979,471,2910,405,2836,345,2760,288,2679,236,2595,189,2509,146,2419,108,2327,75,2232,49,2135,28,2035,13,1934,3,1830,,1725,3,1619,13,1517,28,1415,49,1316,75,1218,108,1123,146,1031,189,941,236,854,288,771,345,690,405,613,471,541,540,471,614,406,690,344,771,287,855,235,941,188,1031,145,1123,108,1218,76,1315,48,1415,28,1516,12,1620,3,1725,0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Символ телефона" o:spid="_x0000_s1028" style="position:absolute;left:97;top:95;width:237;height:238;visibility:visible;mso-wrap-style:square;v-text-anchor:top" coordsize="1894,18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AYiPxQAA&#10;ANsAAAAPAAAAZHJzL2Rvd25yZXYueG1sRI9Ba8JAFITvBf/D8gQvpdmoRdOYVVqp1IMetP6AR/Y1&#10;CWbfht1V03/vCoUeh5n5hilWvWnFlZxvLCsYJykI4tLqhisFp+/NSwbCB2SNrWVS8EseVsvBU4G5&#10;tjc+0PUYKhEh7HNUUIfQ5VL6siaDPrEdcfR+rDMYonSV1A5vEW5aOUnTmTTYcFyosaN1TeX5eDEK&#10;nuX+/PV6mspM7z4+Z1mYu8NmrtRo2L8vQATqw3/4r73VCqZv8PgSf4Bc3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ABiI/FAAAA2wAAAA8AAAAAAAAAAAAAAAAAlwIAAGRycy9k&#10;b3ducmV2LnhtbFBLBQYAAAAABAAEAPUAAACJAwAAAAA=&#10;" path="m295,0l709,495,682,529,653,560,623,589,593,617,560,641,527,661,492,676,500,691,510,710,524,733,541,759,559,789,582,823,608,860,637,898,668,938,703,980,741,1024,781,1068,825,1113,873,1158,923,1202,976,1246,1033,1289,1092,1331,1155,1371,1220,1408,1241,1369,1266,1330,1295,1291,1328,1254,1364,1220,1401,1188,1894,1594,1877,1617,1856,1640,1833,1663,1808,1686,1780,1708,1752,1730,1723,1751,1694,1771,1664,1791,1636,1808,1608,1825,1582,1841,1557,1855,1536,1867,1518,1878,1502,1885,1490,1891,1483,1895,1480,1896,1439,1881,1396,1864,1352,1847,1305,1828,1257,1808,1208,1786,1157,1763,1105,1739,1053,1712,999,1684,945,1652,890,1619,835,1583,779,1545,724,1503,669,1458,615,1409,560,1358,506,1304,454,1245,401,1182,350,1116,301,1045,253,971,205,891,160,807,117,718,77,624,37,526,,421,32,356,63,298,93,246,123,200,151,159,178,122,203,92,225,66,245,45,263,28,277,16,287,6,293,1,295,0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35733EB" w14:textId="77777777" w:rsidR="00217980" w:rsidRDefault="008E2588" w:rsidP="00217980">
          <w:pPr>
            <w:pStyle w:val="a9"/>
          </w:pPr>
          <w:r>
            <w:rPr>
              <w:noProof/>
              <w:lang w:eastAsia="ru-RU"/>
            </w:rPr>
            <mc:AlternateContent>
              <mc:Choice Requires="wps">
                <w:drawing>
                  <wp:inline distT="0" distB="0" distL="0" distR="0" wp14:anchorId="5CB1B94B" wp14:editId="291E5E98">
                    <wp:extent cx="329184" cy="329184"/>
                    <wp:effectExtent l="0" t="0" r="26670" b="26670"/>
                    <wp:docPr id="41" name="Кружок вокруг символа LinkedIn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725 w 3451"/>
                                <a:gd name="T1" fmla="*/ 0 h 3451"/>
                                <a:gd name="T2" fmla="*/ 1933 w 3451"/>
                                <a:gd name="T3" fmla="*/ 13 h 3451"/>
                                <a:gd name="T4" fmla="*/ 2134 w 3451"/>
                                <a:gd name="T5" fmla="*/ 49 h 3451"/>
                                <a:gd name="T6" fmla="*/ 2327 w 3451"/>
                                <a:gd name="T7" fmla="*/ 109 h 3451"/>
                                <a:gd name="T8" fmla="*/ 2509 w 3451"/>
                                <a:gd name="T9" fmla="*/ 189 h 3451"/>
                                <a:gd name="T10" fmla="*/ 2679 w 3451"/>
                                <a:gd name="T11" fmla="*/ 288 h 3451"/>
                                <a:gd name="T12" fmla="*/ 2837 w 3451"/>
                                <a:gd name="T13" fmla="*/ 407 h 3451"/>
                                <a:gd name="T14" fmla="*/ 2979 w 3451"/>
                                <a:gd name="T15" fmla="*/ 542 h 3451"/>
                                <a:gd name="T16" fmla="*/ 3105 w 3451"/>
                                <a:gd name="T17" fmla="*/ 691 h 3451"/>
                                <a:gd name="T18" fmla="*/ 3215 w 3451"/>
                                <a:gd name="T19" fmla="*/ 855 h 3451"/>
                                <a:gd name="T20" fmla="*/ 3305 w 3451"/>
                                <a:gd name="T21" fmla="*/ 1032 h 3451"/>
                                <a:gd name="T22" fmla="*/ 3374 w 3451"/>
                                <a:gd name="T23" fmla="*/ 1219 h 3451"/>
                                <a:gd name="T24" fmla="*/ 3422 w 3451"/>
                                <a:gd name="T25" fmla="*/ 1416 h 3451"/>
                                <a:gd name="T26" fmla="*/ 3447 w 3451"/>
                                <a:gd name="T27" fmla="*/ 1620 h 3451"/>
                                <a:gd name="T28" fmla="*/ 3447 w 3451"/>
                                <a:gd name="T29" fmla="*/ 1831 h 3451"/>
                                <a:gd name="T30" fmla="*/ 3422 w 3451"/>
                                <a:gd name="T31" fmla="*/ 2036 h 3451"/>
                                <a:gd name="T32" fmla="*/ 3374 w 3451"/>
                                <a:gd name="T33" fmla="*/ 2233 h 3451"/>
                                <a:gd name="T34" fmla="*/ 3305 w 3451"/>
                                <a:gd name="T35" fmla="*/ 2420 h 3451"/>
                                <a:gd name="T36" fmla="*/ 3215 w 3451"/>
                                <a:gd name="T37" fmla="*/ 2596 h 3451"/>
                                <a:gd name="T38" fmla="*/ 3105 w 3451"/>
                                <a:gd name="T39" fmla="*/ 2761 h 3451"/>
                                <a:gd name="T40" fmla="*/ 2979 w 3451"/>
                                <a:gd name="T41" fmla="*/ 2911 h 3451"/>
                                <a:gd name="T42" fmla="*/ 2837 w 3451"/>
                                <a:gd name="T43" fmla="*/ 3046 h 3451"/>
                                <a:gd name="T44" fmla="*/ 2679 w 3451"/>
                                <a:gd name="T45" fmla="*/ 3163 h 3451"/>
                                <a:gd name="T46" fmla="*/ 2509 w 3451"/>
                                <a:gd name="T47" fmla="*/ 3262 h 3451"/>
                                <a:gd name="T48" fmla="*/ 2327 w 3451"/>
                                <a:gd name="T49" fmla="*/ 3343 h 3451"/>
                                <a:gd name="T50" fmla="*/ 2134 w 3451"/>
                                <a:gd name="T51" fmla="*/ 3402 h 3451"/>
                                <a:gd name="T52" fmla="*/ 1933 w 3451"/>
                                <a:gd name="T53" fmla="*/ 3438 h 3451"/>
                                <a:gd name="T54" fmla="*/ 1725 w 3451"/>
                                <a:gd name="T55" fmla="*/ 3451 h 3451"/>
                                <a:gd name="T56" fmla="*/ 1516 w 3451"/>
                                <a:gd name="T57" fmla="*/ 3438 h 3451"/>
                                <a:gd name="T58" fmla="*/ 1315 w 3451"/>
                                <a:gd name="T59" fmla="*/ 3402 h 3451"/>
                                <a:gd name="T60" fmla="*/ 1123 w 3451"/>
                                <a:gd name="T61" fmla="*/ 3343 h 3451"/>
                                <a:gd name="T62" fmla="*/ 941 w 3451"/>
                                <a:gd name="T63" fmla="*/ 3262 h 3451"/>
                                <a:gd name="T64" fmla="*/ 771 w 3451"/>
                                <a:gd name="T65" fmla="*/ 3163 h 3451"/>
                                <a:gd name="T66" fmla="*/ 614 w 3451"/>
                                <a:gd name="T67" fmla="*/ 3046 h 3451"/>
                                <a:gd name="T68" fmla="*/ 471 w 3451"/>
                                <a:gd name="T69" fmla="*/ 2911 h 3451"/>
                                <a:gd name="T70" fmla="*/ 345 w 3451"/>
                                <a:gd name="T71" fmla="*/ 2761 h 3451"/>
                                <a:gd name="T72" fmla="*/ 236 w 3451"/>
                                <a:gd name="T73" fmla="*/ 2596 h 3451"/>
                                <a:gd name="T74" fmla="*/ 146 w 3451"/>
                                <a:gd name="T75" fmla="*/ 2420 h 3451"/>
                                <a:gd name="T76" fmla="*/ 75 w 3451"/>
                                <a:gd name="T77" fmla="*/ 2233 h 3451"/>
                                <a:gd name="T78" fmla="*/ 28 w 3451"/>
                                <a:gd name="T79" fmla="*/ 2036 h 3451"/>
                                <a:gd name="T80" fmla="*/ 3 w 3451"/>
                                <a:gd name="T81" fmla="*/ 1831 h 3451"/>
                                <a:gd name="T82" fmla="*/ 3 w 3451"/>
                                <a:gd name="T83" fmla="*/ 1620 h 3451"/>
                                <a:gd name="T84" fmla="*/ 28 w 3451"/>
                                <a:gd name="T85" fmla="*/ 1416 h 3451"/>
                                <a:gd name="T86" fmla="*/ 75 w 3451"/>
                                <a:gd name="T87" fmla="*/ 1219 h 3451"/>
                                <a:gd name="T88" fmla="*/ 146 w 3451"/>
                                <a:gd name="T89" fmla="*/ 1032 h 3451"/>
                                <a:gd name="T90" fmla="*/ 236 w 3451"/>
                                <a:gd name="T91" fmla="*/ 855 h 3451"/>
                                <a:gd name="T92" fmla="*/ 345 w 3451"/>
                                <a:gd name="T93" fmla="*/ 691 h 3451"/>
                                <a:gd name="T94" fmla="*/ 471 w 3451"/>
                                <a:gd name="T95" fmla="*/ 542 h 3451"/>
                                <a:gd name="T96" fmla="*/ 614 w 3451"/>
                                <a:gd name="T97" fmla="*/ 407 h 3451"/>
                                <a:gd name="T98" fmla="*/ 771 w 3451"/>
                                <a:gd name="T99" fmla="*/ 288 h 3451"/>
                                <a:gd name="T100" fmla="*/ 941 w 3451"/>
                                <a:gd name="T101" fmla="*/ 189 h 3451"/>
                                <a:gd name="T102" fmla="*/ 1123 w 3451"/>
                                <a:gd name="T103" fmla="*/ 109 h 3451"/>
                                <a:gd name="T104" fmla="*/ 1315 w 3451"/>
                                <a:gd name="T105" fmla="*/ 49 h 3451"/>
                                <a:gd name="T106" fmla="*/ 1516 w 3451"/>
                                <a:gd name="T107" fmla="*/ 13 h 3451"/>
                                <a:gd name="T108" fmla="*/ 1725 w 3451"/>
                                <a:gd name="T109" fmla="*/ 0 h 34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3451" h="3451">
                                  <a:moveTo>
                                    <a:pt x="1725" y="0"/>
                                  </a:moveTo>
                                  <a:lnTo>
                                    <a:pt x="1725" y="0"/>
                                  </a:lnTo>
                                  <a:lnTo>
                                    <a:pt x="1831" y="4"/>
                                  </a:lnTo>
                                  <a:lnTo>
                                    <a:pt x="1933" y="13"/>
                                  </a:lnTo>
                                  <a:lnTo>
                                    <a:pt x="2035" y="29"/>
                                  </a:lnTo>
                                  <a:lnTo>
                                    <a:pt x="2134" y="49"/>
                                  </a:lnTo>
                                  <a:lnTo>
                                    <a:pt x="2232" y="77"/>
                                  </a:lnTo>
                                  <a:lnTo>
                                    <a:pt x="2327" y="109"/>
                                  </a:lnTo>
                                  <a:lnTo>
                                    <a:pt x="2419" y="146"/>
                                  </a:lnTo>
                                  <a:lnTo>
                                    <a:pt x="2509" y="189"/>
                                  </a:lnTo>
                                  <a:lnTo>
                                    <a:pt x="2596" y="236"/>
                                  </a:lnTo>
                                  <a:lnTo>
                                    <a:pt x="2679" y="288"/>
                                  </a:lnTo>
                                  <a:lnTo>
                                    <a:pt x="2760" y="345"/>
                                  </a:lnTo>
                                  <a:lnTo>
                                    <a:pt x="2837" y="407"/>
                                  </a:lnTo>
                                  <a:lnTo>
                                    <a:pt x="2909" y="472"/>
                                  </a:lnTo>
                                  <a:lnTo>
                                    <a:pt x="2979" y="542"/>
                                  </a:lnTo>
                                  <a:lnTo>
                                    <a:pt x="3044" y="614"/>
                                  </a:lnTo>
                                  <a:lnTo>
                                    <a:pt x="3105" y="691"/>
                                  </a:lnTo>
                                  <a:lnTo>
                                    <a:pt x="3163" y="772"/>
                                  </a:lnTo>
                                  <a:lnTo>
                                    <a:pt x="3215" y="855"/>
                                  </a:lnTo>
                                  <a:lnTo>
                                    <a:pt x="3262" y="942"/>
                                  </a:lnTo>
                                  <a:lnTo>
                                    <a:pt x="3305" y="1032"/>
                                  </a:lnTo>
                                  <a:lnTo>
                                    <a:pt x="3342" y="1124"/>
                                  </a:lnTo>
                                  <a:lnTo>
                                    <a:pt x="3374" y="1219"/>
                                  </a:lnTo>
                                  <a:lnTo>
                                    <a:pt x="3402" y="1317"/>
                                  </a:lnTo>
                                  <a:lnTo>
                                    <a:pt x="3422" y="1416"/>
                                  </a:lnTo>
                                  <a:lnTo>
                                    <a:pt x="3438" y="1518"/>
                                  </a:lnTo>
                                  <a:lnTo>
                                    <a:pt x="3447" y="1620"/>
                                  </a:lnTo>
                                  <a:lnTo>
                                    <a:pt x="3451" y="1726"/>
                                  </a:lnTo>
                                  <a:lnTo>
                                    <a:pt x="3447" y="1831"/>
                                  </a:lnTo>
                                  <a:lnTo>
                                    <a:pt x="3438" y="1935"/>
                                  </a:lnTo>
                                  <a:lnTo>
                                    <a:pt x="3422" y="2036"/>
                                  </a:lnTo>
                                  <a:lnTo>
                                    <a:pt x="3402" y="2136"/>
                                  </a:lnTo>
                                  <a:lnTo>
                                    <a:pt x="3374" y="2233"/>
                                  </a:lnTo>
                                  <a:lnTo>
                                    <a:pt x="3342" y="2328"/>
                                  </a:lnTo>
                                  <a:lnTo>
                                    <a:pt x="3305" y="2420"/>
                                  </a:lnTo>
                                  <a:lnTo>
                                    <a:pt x="3262" y="2510"/>
                                  </a:lnTo>
                                  <a:lnTo>
                                    <a:pt x="3215" y="2596"/>
                                  </a:lnTo>
                                  <a:lnTo>
                                    <a:pt x="3163" y="2680"/>
                                  </a:lnTo>
                                  <a:lnTo>
                                    <a:pt x="3105" y="2761"/>
                                  </a:lnTo>
                                  <a:lnTo>
                                    <a:pt x="3044" y="2837"/>
                                  </a:lnTo>
                                  <a:lnTo>
                                    <a:pt x="2979" y="2911"/>
                                  </a:lnTo>
                                  <a:lnTo>
                                    <a:pt x="2909" y="2980"/>
                                  </a:lnTo>
                                  <a:lnTo>
                                    <a:pt x="2837" y="3046"/>
                                  </a:lnTo>
                                  <a:lnTo>
                                    <a:pt x="2760" y="3106"/>
                                  </a:lnTo>
                                  <a:lnTo>
                                    <a:pt x="2679" y="3163"/>
                                  </a:lnTo>
                                  <a:lnTo>
                                    <a:pt x="2596" y="3215"/>
                                  </a:lnTo>
                                  <a:lnTo>
                                    <a:pt x="2509" y="3262"/>
                                  </a:lnTo>
                                  <a:lnTo>
                                    <a:pt x="2419" y="3305"/>
                                  </a:lnTo>
                                  <a:lnTo>
                                    <a:pt x="2327" y="3343"/>
                                  </a:lnTo>
                                  <a:lnTo>
                                    <a:pt x="2232" y="3376"/>
                                  </a:lnTo>
                                  <a:lnTo>
                                    <a:pt x="2134" y="3402"/>
                                  </a:lnTo>
                                  <a:lnTo>
                                    <a:pt x="2035" y="3423"/>
                                  </a:lnTo>
                                  <a:lnTo>
                                    <a:pt x="1933" y="3438"/>
                                  </a:lnTo>
                                  <a:lnTo>
                                    <a:pt x="1831" y="3448"/>
                                  </a:lnTo>
                                  <a:lnTo>
                                    <a:pt x="1725" y="3451"/>
                                  </a:lnTo>
                                  <a:lnTo>
                                    <a:pt x="1620" y="3448"/>
                                  </a:lnTo>
                                  <a:lnTo>
                                    <a:pt x="1516" y="3438"/>
                                  </a:lnTo>
                                  <a:lnTo>
                                    <a:pt x="1415" y="3423"/>
                                  </a:lnTo>
                                  <a:lnTo>
                                    <a:pt x="1315" y="3402"/>
                                  </a:lnTo>
                                  <a:lnTo>
                                    <a:pt x="1218" y="3376"/>
                                  </a:lnTo>
                                  <a:lnTo>
                                    <a:pt x="1123" y="3343"/>
                                  </a:lnTo>
                                  <a:lnTo>
                                    <a:pt x="1031" y="3305"/>
                                  </a:lnTo>
                                  <a:lnTo>
                                    <a:pt x="941" y="3262"/>
                                  </a:lnTo>
                                  <a:lnTo>
                                    <a:pt x="855" y="3215"/>
                                  </a:lnTo>
                                  <a:lnTo>
                                    <a:pt x="771" y="3163"/>
                                  </a:lnTo>
                                  <a:lnTo>
                                    <a:pt x="690" y="3106"/>
                                  </a:lnTo>
                                  <a:lnTo>
                                    <a:pt x="614" y="3046"/>
                                  </a:lnTo>
                                  <a:lnTo>
                                    <a:pt x="540" y="2980"/>
                                  </a:lnTo>
                                  <a:lnTo>
                                    <a:pt x="471" y="2911"/>
                                  </a:lnTo>
                                  <a:lnTo>
                                    <a:pt x="405" y="2837"/>
                                  </a:lnTo>
                                  <a:lnTo>
                                    <a:pt x="345" y="2761"/>
                                  </a:lnTo>
                                  <a:lnTo>
                                    <a:pt x="288" y="2680"/>
                                  </a:lnTo>
                                  <a:lnTo>
                                    <a:pt x="236" y="2596"/>
                                  </a:lnTo>
                                  <a:lnTo>
                                    <a:pt x="189" y="2510"/>
                                  </a:lnTo>
                                  <a:lnTo>
                                    <a:pt x="146" y="2420"/>
                                  </a:lnTo>
                                  <a:lnTo>
                                    <a:pt x="108" y="2328"/>
                                  </a:lnTo>
                                  <a:lnTo>
                                    <a:pt x="75" y="2233"/>
                                  </a:lnTo>
                                  <a:lnTo>
                                    <a:pt x="49" y="2136"/>
                                  </a:lnTo>
                                  <a:lnTo>
                                    <a:pt x="28" y="2036"/>
                                  </a:lnTo>
                                  <a:lnTo>
                                    <a:pt x="13" y="1935"/>
                                  </a:lnTo>
                                  <a:lnTo>
                                    <a:pt x="3" y="1831"/>
                                  </a:lnTo>
                                  <a:lnTo>
                                    <a:pt x="0" y="1726"/>
                                  </a:lnTo>
                                  <a:lnTo>
                                    <a:pt x="3" y="1620"/>
                                  </a:lnTo>
                                  <a:lnTo>
                                    <a:pt x="13" y="1518"/>
                                  </a:lnTo>
                                  <a:lnTo>
                                    <a:pt x="28" y="1416"/>
                                  </a:lnTo>
                                  <a:lnTo>
                                    <a:pt x="49" y="1317"/>
                                  </a:lnTo>
                                  <a:lnTo>
                                    <a:pt x="75" y="1219"/>
                                  </a:lnTo>
                                  <a:lnTo>
                                    <a:pt x="108" y="1124"/>
                                  </a:lnTo>
                                  <a:lnTo>
                                    <a:pt x="146" y="1032"/>
                                  </a:lnTo>
                                  <a:lnTo>
                                    <a:pt x="189" y="942"/>
                                  </a:lnTo>
                                  <a:lnTo>
                                    <a:pt x="236" y="855"/>
                                  </a:lnTo>
                                  <a:lnTo>
                                    <a:pt x="288" y="772"/>
                                  </a:lnTo>
                                  <a:lnTo>
                                    <a:pt x="345" y="691"/>
                                  </a:lnTo>
                                  <a:lnTo>
                                    <a:pt x="405" y="614"/>
                                  </a:lnTo>
                                  <a:lnTo>
                                    <a:pt x="471" y="542"/>
                                  </a:lnTo>
                                  <a:lnTo>
                                    <a:pt x="540" y="472"/>
                                  </a:lnTo>
                                  <a:lnTo>
                                    <a:pt x="614" y="407"/>
                                  </a:lnTo>
                                  <a:lnTo>
                                    <a:pt x="690" y="345"/>
                                  </a:lnTo>
                                  <a:lnTo>
                                    <a:pt x="771" y="288"/>
                                  </a:lnTo>
                                  <a:lnTo>
                                    <a:pt x="855" y="236"/>
                                  </a:lnTo>
                                  <a:lnTo>
                                    <a:pt x="941" y="189"/>
                                  </a:lnTo>
                                  <a:lnTo>
                                    <a:pt x="1031" y="146"/>
                                  </a:lnTo>
                                  <a:lnTo>
                                    <a:pt x="1123" y="109"/>
                                  </a:lnTo>
                                  <a:lnTo>
                                    <a:pt x="1218" y="77"/>
                                  </a:lnTo>
                                  <a:lnTo>
                                    <a:pt x="1315" y="49"/>
                                  </a:lnTo>
                                  <a:lnTo>
                                    <a:pt x="1415" y="29"/>
                                  </a:lnTo>
                                  <a:lnTo>
                                    <a:pt x="1516" y="13"/>
                                  </a:lnTo>
                                  <a:lnTo>
                                    <a:pt x="1620" y="4"/>
                                  </a:lnTo>
                                  <a:lnTo>
                                    <a:pt x="17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1FB9B9" w14:textId="77777777" w:rsidR="008E2588" w:rsidRPr="008E2588" w:rsidRDefault="008E2588" w:rsidP="008E2588">
                                <w:pPr>
                                  <w:jc w:val="center"/>
                                  <w:rPr>
                                    <w:color w:val="000000" w:themeColor="text1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spellStart"/>
                                <w:r w:rsidRPr="008E2588">
                                  <w:rPr>
                                    <w:b/>
                                    <w:lang w:val="en-US"/>
                                  </w:rPr>
                                  <w:t>vk</w:t>
                                </w:r>
                                <w:proofErr w:type="spellEnd"/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5CB1B94B" id="Кружок вокруг символа LinkedIn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51,3451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" adj="-11796480,,5400" path="m1725,0l1725,,1831,4,1933,13,2035,29,2134,49,2232,77,2327,109,2419,146,2509,189,2596,236,2679,288,2760,345,2837,407,2909,472,2979,542,3044,614,3105,691,3163,772,3215,855,3262,942,3305,1032,3342,1124,3374,1219,3402,1317,3422,1416,3438,1518,3447,1620,3451,1726,3447,1831,3438,1935,3422,2036,3402,2136,3374,2233,3342,2328,3305,2420,3262,2510,3215,2596,3163,2680,3105,2761,3044,2837,2979,2911,2909,2980,2837,3046,2760,3106,2679,3163,2596,3215,2509,3262,2419,3305,2327,3343,2232,3376,2134,3402,2035,3423,1933,3438,1831,3448,1725,3451,1620,3448,1516,3438,1415,3423,1315,3402,1218,3376,1123,3343,1031,3305,941,3262,855,3215,771,3163,690,3106,614,3046,540,2980,471,2911,405,2837,345,2761,288,2680,236,2596,189,2510,146,2420,108,2328,75,2233,49,2136,28,2036,13,1935,3,1831,,1726,3,1620,13,1518,28,1416,49,1317,75,1219,108,1124,146,1032,189,942,236,855,288,772,345,691,405,614,471,542,540,472,614,407,690,345,771,288,855,236,941,189,1031,146,1123,109,1218,77,1315,49,1415,29,1516,13,1620,4,1725,0xe" fillcolor="#ea4e4e [3204]" strokecolor="#ea4e4e [3204]" strokeweight="0">
                    <v:stroke joinstyle="round"/>
                    <v:formulas/>
                    <v:path arrowok="t" o:connecttype="custom" o:connectlocs="164544,0;184385,1240;203558,4674;221968,10397;239329,18028;255544,27472;270616,38823;284161,51700;296180,65913;306672,81557;315257,98440;321839,116278;326418,135069;328802,154529;328802,174655;326418,194210;321839,213001;315257,230839;306672,247627;296180,263366;284161,277674;270616,290552;255544,301712;239329,311156;221968,318882;203558,324510;184385,327944;164544,329184;144608,327944;125435,324510;107121,318882;89760,311156;73544,301712;58568,290552;44928,277674;32909,263366;22512,247627;13927,230839;7154,213001;2671,194210;286,174655;286,154529;2671,135069;7154,116278;13927,98440;22512,81557;32909,65913;44928,51700;58568,38823;73544,27472;89760,18028;107121,10397;125435,4674;144608,1240;164544,0" o:connectangles="0,0,0,0,0,0,0,0,0,0,0,0,0,0,0,0,0,0,0,0,0,0,0,0,0,0,0,0,0,0,0,0,0,0,0,0,0,0,0,0,0,0,0,0,0,0,0,0,0,0,0,0,0,0,0" textboxrect="0,0,3451,3451"/>
                    <v:textbox>
                      <w:txbxContent>
                        <w:p w14:paraId="0D1FB9B9" w14:textId="77777777" w:rsidR="008E2588" w:rsidRPr="008E2588" w:rsidRDefault="008E2588" w:rsidP="008E2588">
                          <w:pPr>
                            <w:jc w:val="center"/>
                            <w:rPr>
                              <w:color w:val="000000" w:themeColor="text1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spellStart"/>
                          <w:r w:rsidRPr="008E2588">
                            <w:rPr>
                              <w:b/>
                              <w:lang w:val="en-US"/>
                            </w:rPr>
                            <w:t>vk</w:t>
                          </w:r>
                          <w:proofErr w:type="spellEnd"/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</w:tr>
    <w:tr w:rsidR="00217980" w14:paraId="1918CA9B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383B234D" w14:textId="77777777" w:rsidR="00811117" w:rsidRPr="00CA3DF1" w:rsidRDefault="00D6030D" w:rsidP="008E2588">
          <w:pPr>
            <w:pStyle w:val="a9"/>
          </w:pPr>
          <w:sdt>
            <w:sdtPr>
              <w:alias w:val="Электронный адрес:"/>
              <w:tag w:val="Электронный адрес:"/>
              <w:id w:val="-1689822732"/>
              <w:placeholder>
                <w:docPart w:val="B7CE7890056A1E45B8F450C1F24AE6A1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8E2588">
                <w:rPr>
                  <w:lang w:val="en-US"/>
                </w:rPr>
                <w:t>Ksandrova.Ksandrova@gmail.com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Имя пользователя Twitter:"/>
            <w:tag w:val="Имя пользователя Twitter:"/>
            <w:id w:val="1081720897"/>
            <w:placeholder>
              <w:docPart w:val="F39B8A642FA5B54E9E19BAEDF991433C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4FC62407" w14:textId="77777777" w:rsidR="00811117" w:rsidRPr="00C2098A" w:rsidRDefault="008E2588" w:rsidP="008E2588">
              <w:pPr>
                <w:pStyle w:val="a9"/>
              </w:pPr>
              <w:r>
                <w:t xml:space="preserve">@KsandrovaMaria 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Телефон:"/>
            <w:tag w:val="Телефон:"/>
            <w:id w:val="-389655527"/>
            <w:placeholder>
              <w:docPart w:val="1F065756525C6E41B3AB7771E2245BE6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7F60FF53" w14:textId="77777777" w:rsidR="00811117" w:rsidRPr="00C2098A" w:rsidRDefault="008E2588" w:rsidP="008E2588">
              <w:pPr>
                <w:pStyle w:val="a9"/>
              </w:pPr>
              <w:r>
                <w:t>+7(916)2903717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URL-адрес LinkedIn:"/>
            <w:tag w:val="URL-адрес LinkedIn:"/>
            <w:id w:val="-1529023829"/>
            <w:placeholder>
              <w:docPart w:val="E5544063ECCBE2498227EE0FD73FFB84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Content>
            <w:p w14:paraId="47300ABD" w14:textId="77777777" w:rsidR="00811117" w:rsidRPr="00C2098A" w:rsidRDefault="008E2588" w:rsidP="008E2588">
              <w:pPr>
                <w:pStyle w:val="a9"/>
              </w:pPr>
              <w:r w:rsidRPr="008E2588">
                <w:t>https://vk.com/ksandrova</w:t>
              </w:r>
            </w:p>
          </w:sdtContent>
        </w:sdt>
      </w:tc>
    </w:tr>
  </w:tbl>
  <w:p w14:paraId="67215CE5" w14:textId="77777777" w:rsidR="00217980" w:rsidRDefault="00217980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4ED1C6" w14:textId="77777777" w:rsidR="00D6030D" w:rsidRDefault="00D6030D" w:rsidP="00713050">
      <w:pPr>
        <w:spacing w:line="240" w:lineRule="auto"/>
      </w:pPr>
      <w:r>
        <w:separator/>
      </w:r>
    </w:p>
  </w:footnote>
  <w:footnote w:type="continuationSeparator" w:id="0">
    <w:p w14:paraId="1B65537A" w14:textId="77777777" w:rsidR="00D6030D" w:rsidRDefault="00D6030D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Макетная таблица верхнего колонтитула страницы продолжения"/>
    </w:tblPr>
    <w:tblGrid>
      <w:gridCol w:w="3679"/>
      <w:gridCol w:w="6499"/>
    </w:tblGrid>
    <w:tr w:rsidR="001A5CA9" w:rsidRPr="00F207C0" w14:paraId="42F4B395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2599E7E6" w14:textId="77777777" w:rsidR="001A5CA9" w:rsidRPr="00F207C0" w:rsidRDefault="001A5CA9" w:rsidP="00F91AC8">
          <w:pPr>
            <w:pStyle w:val="a8"/>
            <w:ind w:left="0"/>
            <w:jc w:val="left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a3"/>
            <w:tblW w:w="6497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Макетная таблица заголовка"/>
          </w:tblPr>
          <w:tblGrid>
            <w:gridCol w:w="6497"/>
          </w:tblGrid>
          <w:tr w:rsidR="001A5CA9" w14:paraId="7EED6949" w14:textId="77777777" w:rsidTr="004715C7">
            <w:trPr>
              <w:trHeight w:hRule="exact" w:val="1151"/>
            </w:trPr>
            <w:tc>
              <w:tcPr>
                <w:tcW w:w="6497" w:type="dxa"/>
                <w:vAlign w:val="center"/>
              </w:tcPr>
              <w:p w14:paraId="1C62373A" w14:textId="77777777" w:rsidR="001A5CA9" w:rsidRDefault="001A5CA9" w:rsidP="00F91AC8">
                <w:pPr>
                  <w:pStyle w:val="1"/>
                  <w:jc w:val="left"/>
                </w:pPr>
              </w:p>
            </w:tc>
          </w:tr>
        </w:tbl>
        <w:p w14:paraId="74ECFEB7" w14:textId="77777777" w:rsidR="001A5CA9" w:rsidRPr="00F207C0" w:rsidRDefault="001A5CA9" w:rsidP="001A5CA9"/>
      </w:tc>
    </w:tr>
  </w:tbl>
  <w:p w14:paraId="409A33C5" w14:textId="77777777" w:rsidR="00217980" w:rsidRPr="001A5CA9" w:rsidRDefault="00217980" w:rsidP="001A5CA9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A35BB"/>
    <w:multiLevelType w:val="hybridMultilevel"/>
    <w:tmpl w:val="03CE56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B0568"/>
    <w:multiLevelType w:val="hybridMultilevel"/>
    <w:tmpl w:val="0E2869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2EE310E"/>
    <w:multiLevelType w:val="hybridMultilevel"/>
    <w:tmpl w:val="5A444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5623CF"/>
    <w:multiLevelType w:val="hybridMultilevel"/>
    <w:tmpl w:val="D32E1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BD214B"/>
    <w:multiLevelType w:val="hybridMultilevel"/>
    <w:tmpl w:val="F1E0D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588"/>
    <w:rsid w:val="00091382"/>
    <w:rsid w:val="000B0619"/>
    <w:rsid w:val="000B61CA"/>
    <w:rsid w:val="000B763A"/>
    <w:rsid w:val="000F7610"/>
    <w:rsid w:val="00114ED7"/>
    <w:rsid w:val="001341FA"/>
    <w:rsid w:val="00140B0E"/>
    <w:rsid w:val="001420CE"/>
    <w:rsid w:val="00183F66"/>
    <w:rsid w:val="001A5CA9"/>
    <w:rsid w:val="001B2AC1"/>
    <w:rsid w:val="001B403A"/>
    <w:rsid w:val="00217980"/>
    <w:rsid w:val="0023099B"/>
    <w:rsid w:val="00271662"/>
    <w:rsid w:val="0027404F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46A22"/>
    <w:rsid w:val="00364079"/>
    <w:rsid w:val="00387529"/>
    <w:rsid w:val="003C5528"/>
    <w:rsid w:val="004077FB"/>
    <w:rsid w:val="00423741"/>
    <w:rsid w:val="00424DD9"/>
    <w:rsid w:val="0046104A"/>
    <w:rsid w:val="004715C7"/>
    <w:rsid w:val="004717C5"/>
    <w:rsid w:val="00523479"/>
    <w:rsid w:val="00543DB7"/>
    <w:rsid w:val="005729B0"/>
    <w:rsid w:val="005D27FD"/>
    <w:rsid w:val="00621F8E"/>
    <w:rsid w:val="00641630"/>
    <w:rsid w:val="00646714"/>
    <w:rsid w:val="00650D6A"/>
    <w:rsid w:val="00684488"/>
    <w:rsid w:val="006963C1"/>
    <w:rsid w:val="006A3CE7"/>
    <w:rsid w:val="006C4C50"/>
    <w:rsid w:val="006D76B1"/>
    <w:rsid w:val="00713050"/>
    <w:rsid w:val="00741125"/>
    <w:rsid w:val="00746F7F"/>
    <w:rsid w:val="007532FC"/>
    <w:rsid w:val="007569C1"/>
    <w:rsid w:val="00763832"/>
    <w:rsid w:val="007D2696"/>
    <w:rsid w:val="00811117"/>
    <w:rsid w:val="00814061"/>
    <w:rsid w:val="00841146"/>
    <w:rsid w:val="0088504C"/>
    <w:rsid w:val="0089210B"/>
    <w:rsid w:val="0089382B"/>
    <w:rsid w:val="008A1907"/>
    <w:rsid w:val="008C6BCA"/>
    <w:rsid w:val="008C7B50"/>
    <w:rsid w:val="008E2588"/>
    <w:rsid w:val="008F2F72"/>
    <w:rsid w:val="008F665A"/>
    <w:rsid w:val="009127F1"/>
    <w:rsid w:val="00922BE7"/>
    <w:rsid w:val="009754CD"/>
    <w:rsid w:val="009A56BF"/>
    <w:rsid w:val="009B3C40"/>
    <w:rsid w:val="00A42540"/>
    <w:rsid w:val="00A50939"/>
    <w:rsid w:val="00A7499C"/>
    <w:rsid w:val="00A84402"/>
    <w:rsid w:val="00A84C8D"/>
    <w:rsid w:val="00AA6A40"/>
    <w:rsid w:val="00B3214E"/>
    <w:rsid w:val="00B5664D"/>
    <w:rsid w:val="00BA5B40"/>
    <w:rsid w:val="00BD0206"/>
    <w:rsid w:val="00C125FE"/>
    <w:rsid w:val="00C2098A"/>
    <w:rsid w:val="00C5444A"/>
    <w:rsid w:val="00C612DA"/>
    <w:rsid w:val="00C72A42"/>
    <w:rsid w:val="00C7741E"/>
    <w:rsid w:val="00C8395D"/>
    <w:rsid w:val="00C875AB"/>
    <w:rsid w:val="00C97548"/>
    <w:rsid w:val="00CA3DF1"/>
    <w:rsid w:val="00CA4581"/>
    <w:rsid w:val="00CE18D5"/>
    <w:rsid w:val="00D04109"/>
    <w:rsid w:val="00D6030D"/>
    <w:rsid w:val="00DD6416"/>
    <w:rsid w:val="00DF4E0A"/>
    <w:rsid w:val="00E02DCD"/>
    <w:rsid w:val="00E12C60"/>
    <w:rsid w:val="00E22E87"/>
    <w:rsid w:val="00E255E1"/>
    <w:rsid w:val="00E57630"/>
    <w:rsid w:val="00E86C2B"/>
    <w:rsid w:val="00EC1372"/>
    <w:rsid w:val="00EF7CC9"/>
    <w:rsid w:val="00F207C0"/>
    <w:rsid w:val="00F20AE5"/>
    <w:rsid w:val="00F25507"/>
    <w:rsid w:val="00F645C7"/>
    <w:rsid w:val="00F64D86"/>
    <w:rsid w:val="00F91AC8"/>
    <w:rsid w:val="00FD0B98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0DBC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83F66"/>
    <w:rPr>
      <w:rFonts w:ascii="Cambria" w:hAnsi="Cambria"/>
    </w:rPr>
  </w:style>
  <w:style w:type="paragraph" w:styleId="1">
    <w:name w:val="heading 1"/>
    <w:basedOn w:val="a"/>
    <w:link w:val="10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2">
    <w:name w:val="heading 2"/>
    <w:basedOn w:val="a"/>
    <w:link w:val="20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3">
    <w:name w:val="heading 3"/>
    <w:basedOn w:val="a"/>
    <w:link w:val="30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4">
    <w:name w:val="heading 4"/>
    <w:basedOn w:val="a"/>
    <w:link w:val="40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3F6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a3">
    <w:name w:val="Table Grid"/>
    <w:basedOn w:val="a1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98"/>
    <w:qFormat/>
    <w:rsid w:val="00183F66"/>
    <w:pPr>
      <w:spacing w:line="240" w:lineRule="auto"/>
    </w:pPr>
    <w:rPr>
      <w:rFonts w:ascii="Cambria" w:hAnsi="Cambria"/>
    </w:rPr>
  </w:style>
  <w:style w:type="character" w:customStyle="1" w:styleId="10">
    <w:name w:val="Заголовок 1 Знак"/>
    <w:basedOn w:val="a0"/>
    <w:link w:val="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a5">
    <w:name w:val="Placeholder Text"/>
    <w:basedOn w:val="a0"/>
    <w:uiPriority w:val="99"/>
    <w:semiHidden/>
    <w:rsid w:val="00CE18D5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83F66"/>
    <w:pPr>
      <w:spacing w:line="240" w:lineRule="auto"/>
    </w:pPr>
  </w:style>
  <w:style w:type="paragraph" w:customStyle="1" w:styleId="a8">
    <w:name w:val="Инициалы"/>
    <w:basedOn w:val="a"/>
    <w:next w:val="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a7">
    <w:name w:val="Верхний колонтитул Знак"/>
    <w:basedOn w:val="a0"/>
    <w:link w:val="a6"/>
    <w:uiPriority w:val="99"/>
    <w:rsid w:val="00183F66"/>
    <w:rPr>
      <w:rFonts w:ascii="Cambria" w:hAnsi="Cambria"/>
    </w:rPr>
  </w:style>
  <w:style w:type="paragraph" w:styleId="a9">
    <w:name w:val="footer"/>
    <w:basedOn w:val="a"/>
    <w:link w:val="aa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aa">
    <w:name w:val="Нижний колонтитул Знак"/>
    <w:basedOn w:val="a0"/>
    <w:link w:val="a9"/>
    <w:uiPriority w:val="99"/>
    <w:rsid w:val="0088504C"/>
    <w:rPr>
      <w:rFonts w:asciiTheme="majorHAnsi" w:hAnsiTheme="majorHAnsi"/>
      <w:caps/>
    </w:rPr>
  </w:style>
  <w:style w:type="character" w:customStyle="1" w:styleId="80">
    <w:name w:val="Заголовок 8 Знак"/>
    <w:basedOn w:val="a0"/>
    <w:link w:val="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b">
    <w:name w:val="Title"/>
    <w:basedOn w:val="a"/>
    <w:next w:val="a"/>
    <w:link w:val="ac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c">
    <w:name w:val="Название Знак"/>
    <w:basedOn w:val="a0"/>
    <w:link w:val="ab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d">
    <w:name w:val="Subtitle"/>
    <w:basedOn w:val="a"/>
    <w:next w:val="a"/>
    <w:link w:val="ae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ae">
    <w:name w:val="Подзаголовок Знак"/>
    <w:basedOn w:val="a0"/>
    <w:link w:val="ad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183F66"/>
    <w:rPr>
      <w:rFonts w:asciiTheme="majorHAnsi" w:eastAsiaTheme="majorEastAsia" w:hAnsiTheme="majorHAnsi" w:cstheme="majorBidi"/>
      <w:color w:val="D01818" w:themeColor="accent1" w:themeShade="BF"/>
    </w:rPr>
  </w:style>
  <w:style w:type="paragraph" w:styleId="af">
    <w:name w:val="List Paragraph"/>
    <w:basedOn w:val="a"/>
    <w:uiPriority w:val="34"/>
    <w:unhideWhenUsed/>
    <w:qFormat/>
    <w:rsid w:val="00C72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ryksandrova/Library/Containers/com.microsoft.Word/Data/Library/Caches/1049/TM16392737/&#1041;&#1077;&#1079;&#1091;&#1087;&#1088;&#1077;&#1095;&#1085;&#1086;&#1077;%20&#1088;&#1077;&#1079;&#1102;&#1084;&#1077;%20&#1086;&#1090;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D5F0AA991547F429F59D5799D6B7C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94D8ED-27CD-6945-ABE7-553C877E5A61}"/>
      </w:docPartPr>
      <w:docPartBody>
        <w:p w:rsidR="00000000" w:rsidRDefault="00F55E50">
          <w:pPr>
            <w:pStyle w:val="AD5F0AA991547F429F59D5799D6B7CE0"/>
          </w:pPr>
          <w:r>
            <w:rPr>
              <w:lang w:bidi="ru-RU"/>
            </w:rPr>
            <w:t>Цель</w:t>
          </w:r>
        </w:p>
      </w:docPartBody>
    </w:docPart>
    <w:docPart>
      <w:docPartPr>
        <w:name w:val="5BD62846CFA4BF41A2C02CF8AE682E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B4874F-AD24-D141-9EAA-E66AEB4D67B3}"/>
      </w:docPartPr>
      <w:docPartBody>
        <w:p w:rsidR="00000000" w:rsidRDefault="00F55E50">
          <w:pPr>
            <w:pStyle w:val="5BD62846CFA4BF41A2C02CF8AE682EC0"/>
          </w:pPr>
          <w:r w:rsidRPr="00333CD3">
            <w:rPr>
              <w:lang w:bidi="ru-RU"/>
            </w:rPr>
            <w:t>Навыки</w:t>
          </w:r>
        </w:p>
      </w:docPartBody>
    </w:docPart>
    <w:docPart>
      <w:docPartPr>
        <w:name w:val="C2062E1F9BA47C4AA754A4C1EF7251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5F4344-1115-1A48-BE26-3AE69676AAD8}"/>
      </w:docPartPr>
      <w:docPartBody>
        <w:p w:rsidR="00000000" w:rsidRDefault="00F55E50">
          <w:pPr>
            <w:pStyle w:val="C2062E1F9BA47C4AA754A4C1EF7251B3"/>
          </w:pPr>
          <w:r w:rsidRPr="00387529">
            <w:t>Ваше имя</w:t>
          </w:r>
        </w:p>
      </w:docPartBody>
    </w:docPart>
    <w:docPart>
      <w:docPartPr>
        <w:name w:val="7D87E98FBDD3AB4DB7B68411CC0566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421A81-F1D4-8B4A-855B-9F1DFC1A0A54}"/>
      </w:docPartPr>
      <w:docPartBody>
        <w:p w:rsidR="00000000" w:rsidRDefault="00F55E50">
          <w:pPr>
            <w:pStyle w:val="7D87E98FBDD3AB4DB7B68411CC056601"/>
          </w:pPr>
          <w:r w:rsidRPr="00387529">
            <w:t>Профессия или сфера деятельности</w:t>
          </w:r>
        </w:p>
      </w:docPartBody>
    </w:docPart>
    <w:docPart>
      <w:docPartPr>
        <w:name w:val="D1AC7819A280FF46AE53DFB694B45C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0AC4F7-4A4A-AB44-97C6-6766B10A19D8}"/>
      </w:docPartPr>
      <w:docPartBody>
        <w:p w:rsidR="00000000" w:rsidRDefault="00F55E50">
          <w:pPr>
            <w:pStyle w:val="D1AC7819A280FF46AE53DFB694B45C12"/>
          </w:pPr>
          <w:r>
            <w:rPr>
              <w:lang w:bidi="ru-RU"/>
            </w:rPr>
            <w:t>ССЫЛКА НА ДРУГИЕ ИНТЕРНЕТ-РЕСУРСЫ:</w:t>
          </w:r>
          <w:r w:rsidRPr="00333CD3">
            <w:rPr>
              <w:lang w:bidi="ru-RU"/>
            </w:rPr>
            <w:t xml:space="preserve"> Образцы работ/веб-сайт/блог</w:t>
          </w:r>
        </w:p>
      </w:docPartBody>
    </w:docPart>
    <w:docPart>
      <w:docPartPr>
        <w:name w:val="2713BA457C0ABF4CA33A2B900AF72D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77F7CC-AB8D-174D-8A09-E79B08E4E6BC}"/>
      </w:docPartPr>
      <w:docPartBody>
        <w:p w:rsidR="00000000" w:rsidRDefault="00F55E50">
          <w:pPr>
            <w:pStyle w:val="2713BA457C0ABF4CA33A2B900AF72D1C"/>
          </w:pPr>
          <w:r w:rsidRPr="00333CD3">
            <w:rPr>
              <w:lang w:bidi="ru-RU"/>
            </w:rPr>
            <w:t>Опыт работы</w:t>
          </w:r>
        </w:p>
      </w:docPartBody>
    </w:docPart>
    <w:docPart>
      <w:docPartPr>
        <w:name w:val="2950AAF6F1D11843A3B12EBB2BCAD5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1015BC-A155-DB4A-9041-C4E4C247CAE3}"/>
      </w:docPartPr>
      <w:docPartBody>
        <w:p w:rsidR="00000000" w:rsidRDefault="00F55E50">
          <w:pPr>
            <w:pStyle w:val="2950AAF6F1D11843A3B12EBB2BCAD518"/>
          </w:pPr>
          <w:r w:rsidRPr="00333CD3">
            <w:rPr>
              <w:lang w:bidi="ru-RU"/>
            </w:rPr>
            <w:t>Образование</w:t>
          </w:r>
        </w:p>
      </w:docPartBody>
    </w:docPart>
    <w:docPart>
      <w:docPartPr>
        <w:name w:val="94A5623EA3ED194FB0545FF4076363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72649C-D994-454A-ADDD-42B2BECC7C8B}"/>
      </w:docPartPr>
      <w:docPartBody>
        <w:p w:rsidR="00000000" w:rsidRDefault="00F55E50">
          <w:pPr>
            <w:pStyle w:val="94A5623EA3ED194FB0545FF4076363C9"/>
          </w:pPr>
          <w:r w:rsidRPr="00333CD3">
            <w:rPr>
              <w:lang w:bidi="ru-RU"/>
            </w:rPr>
            <w:t>Диплом</w:t>
          </w:r>
        </w:p>
      </w:docPartBody>
    </w:docPart>
    <w:docPart>
      <w:docPartPr>
        <w:name w:val="B7CE7890056A1E45B8F450C1F24AE6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288433-94A1-394B-86C2-9521F9F63DB7}"/>
      </w:docPartPr>
      <w:docPartBody>
        <w:p w:rsidR="00000000" w:rsidRDefault="00F55E50">
          <w:pPr>
            <w:pStyle w:val="B7CE7890056A1E45B8F450C1F24AE6A1"/>
          </w:pPr>
          <w:r>
            <w:rPr>
              <w:lang w:bidi="ru-RU"/>
            </w:rPr>
            <w:t>Электронный адрес</w:t>
          </w:r>
        </w:p>
      </w:docPartBody>
    </w:docPart>
    <w:docPart>
      <w:docPartPr>
        <w:name w:val="F39B8A642FA5B54E9E19BAEDF9914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DF0BF4-36FE-C742-A1A7-2D12EE27F16D}"/>
      </w:docPartPr>
      <w:docPartBody>
        <w:p w:rsidR="00000000" w:rsidRDefault="00F55E50">
          <w:pPr>
            <w:pStyle w:val="F39B8A642FA5B54E9E19BAEDF991433C"/>
          </w:pPr>
          <w:r>
            <w:rPr>
              <w:lang w:bidi="ru-RU"/>
            </w:rPr>
            <w:t>Имя пользователя Twitter</w:t>
          </w:r>
        </w:p>
      </w:docPartBody>
    </w:docPart>
    <w:docPart>
      <w:docPartPr>
        <w:name w:val="1F065756525C6E41B3AB7771E2245B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5F8D9B-8D0C-9541-BDF6-9E907F187E05}"/>
      </w:docPartPr>
      <w:docPartBody>
        <w:p w:rsidR="00000000" w:rsidRDefault="00F55E50">
          <w:pPr>
            <w:pStyle w:val="1F065756525C6E41B3AB7771E2245BE6"/>
          </w:pPr>
          <w:r>
            <w:rPr>
              <w:lang w:bidi="ru-RU"/>
            </w:rPr>
            <w:t>Телефон</w:t>
          </w:r>
        </w:p>
      </w:docPartBody>
    </w:docPart>
    <w:docPart>
      <w:docPartPr>
        <w:name w:val="E5544063ECCBE2498227EE0FD73FFB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85C1AE-DA33-F14F-AB4E-934B1152A14B}"/>
      </w:docPartPr>
      <w:docPartBody>
        <w:p w:rsidR="00000000" w:rsidRDefault="00F55E50">
          <w:pPr>
            <w:pStyle w:val="E5544063ECCBE2498227EE0FD73FFB84"/>
          </w:pPr>
          <w:r>
            <w:rPr>
              <w:lang w:bidi="ru-RU"/>
            </w:rPr>
            <w:t>URL-адрес LinkedIn</w:t>
          </w:r>
        </w:p>
      </w:docPartBody>
    </w:docPart>
    <w:docPart>
      <w:docPartPr>
        <w:name w:val="593CFAD39AB2A14193371AE7A81128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29220B-6D1C-9A4F-8A92-D65CA0154B1F}"/>
      </w:docPartPr>
      <w:docPartBody>
        <w:p w:rsidR="00000000" w:rsidRDefault="00CC6AFD" w:rsidP="00CC6AFD">
          <w:pPr>
            <w:pStyle w:val="593CFAD39AB2A14193371AE7A81128A6"/>
          </w:pPr>
          <w:r w:rsidRPr="00387529">
            <w:t>ВИ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AFD"/>
    <w:rsid w:val="00CC6AFD"/>
    <w:rsid w:val="00F5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DA583CD95DD104F91D1413E4794AF97">
    <w:name w:val="FDA583CD95DD104F91D1413E4794AF97"/>
  </w:style>
  <w:style w:type="paragraph" w:customStyle="1" w:styleId="AD5F0AA991547F429F59D5799D6B7CE0">
    <w:name w:val="AD5F0AA991547F429F59D5799D6B7CE0"/>
  </w:style>
  <w:style w:type="paragraph" w:customStyle="1" w:styleId="950B1006F0EF8D488240624B29B71196">
    <w:name w:val="950B1006F0EF8D488240624B29B71196"/>
  </w:style>
  <w:style w:type="paragraph" w:customStyle="1" w:styleId="5BD62846CFA4BF41A2C02CF8AE682EC0">
    <w:name w:val="5BD62846CFA4BF41A2C02CF8AE682EC0"/>
  </w:style>
  <w:style w:type="paragraph" w:customStyle="1" w:styleId="D6EFA62ADAC5324B8E1479D67216CB77">
    <w:name w:val="D6EFA62ADAC5324B8E1479D67216CB77"/>
  </w:style>
  <w:style w:type="paragraph" w:customStyle="1" w:styleId="C2062E1F9BA47C4AA754A4C1EF7251B3">
    <w:name w:val="C2062E1F9BA47C4AA754A4C1EF7251B3"/>
  </w:style>
  <w:style w:type="paragraph" w:customStyle="1" w:styleId="7D87E98FBDD3AB4DB7B68411CC056601">
    <w:name w:val="7D87E98FBDD3AB4DB7B68411CC056601"/>
  </w:style>
  <w:style w:type="paragraph" w:customStyle="1" w:styleId="D1AC7819A280FF46AE53DFB694B45C12">
    <w:name w:val="D1AC7819A280FF46AE53DFB694B45C12"/>
  </w:style>
  <w:style w:type="paragraph" w:customStyle="1" w:styleId="2713BA457C0ABF4CA33A2B900AF72D1C">
    <w:name w:val="2713BA457C0ABF4CA33A2B900AF72D1C"/>
  </w:style>
  <w:style w:type="paragraph" w:customStyle="1" w:styleId="7742FDC41E772244885893F145534D5F">
    <w:name w:val="7742FDC41E772244885893F145534D5F"/>
  </w:style>
  <w:style w:type="paragraph" w:customStyle="1" w:styleId="949D21F4D9B5554AB3DCD7C135025D40">
    <w:name w:val="949D21F4D9B5554AB3DCD7C135025D40"/>
  </w:style>
  <w:style w:type="paragraph" w:customStyle="1" w:styleId="CA8515DEEA75EB458C2F40CEE58CE04C">
    <w:name w:val="CA8515DEEA75EB458C2F40CEE58CE04C"/>
  </w:style>
  <w:style w:type="paragraph" w:customStyle="1" w:styleId="3C5634303F99D549BDFB5041CDD6FA1D">
    <w:name w:val="3C5634303F99D549BDFB5041CDD6FA1D"/>
  </w:style>
  <w:style w:type="paragraph" w:customStyle="1" w:styleId="1075340D181A0743BD67FDFABAD3228F">
    <w:name w:val="1075340D181A0743BD67FDFABAD3228F"/>
  </w:style>
  <w:style w:type="paragraph" w:customStyle="1" w:styleId="A95A116DEDC8974D83A467ABE2723396">
    <w:name w:val="A95A116DEDC8974D83A467ABE2723396"/>
  </w:style>
  <w:style w:type="paragraph" w:customStyle="1" w:styleId="E51385F9A211E94696DEDB035B671373">
    <w:name w:val="E51385F9A211E94696DEDB035B671373"/>
  </w:style>
  <w:style w:type="paragraph" w:customStyle="1" w:styleId="2155C4F7E398564F986511B95383CAE8">
    <w:name w:val="2155C4F7E398564F986511B95383CAE8"/>
  </w:style>
  <w:style w:type="paragraph" w:customStyle="1" w:styleId="2950AAF6F1D11843A3B12EBB2BCAD518">
    <w:name w:val="2950AAF6F1D11843A3B12EBB2BCAD518"/>
  </w:style>
  <w:style w:type="paragraph" w:customStyle="1" w:styleId="A85D93B3837AA445B0DCCB74C68878F7">
    <w:name w:val="A85D93B3837AA445B0DCCB74C68878F7"/>
  </w:style>
  <w:style w:type="paragraph" w:customStyle="1" w:styleId="8AEB8EDCAEAE764A8808F51C8C660540">
    <w:name w:val="8AEB8EDCAEAE764A8808F51C8C660540"/>
  </w:style>
  <w:style w:type="paragraph" w:customStyle="1" w:styleId="BE7C4867DD10DD469B8E7EF748AA09E8">
    <w:name w:val="BE7C4867DD10DD469B8E7EF748AA09E8"/>
  </w:style>
  <w:style w:type="paragraph" w:customStyle="1" w:styleId="D54131F41AAFD1469E3CB824BB9BB47B">
    <w:name w:val="D54131F41AAFD1469E3CB824BB9BB47B"/>
  </w:style>
  <w:style w:type="paragraph" w:customStyle="1" w:styleId="94A5623EA3ED194FB0545FF4076363C9">
    <w:name w:val="94A5623EA3ED194FB0545FF4076363C9"/>
  </w:style>
  <w:style w:type="paragraph" w:customStyle="1" w:styleId="2B3E680F883B8D44A2FCFDCF940332E0">
    <w:name w:val="2B3E680F883B8D44A2FCFDCF940332E0"/>
  </w:style>
  <w:style w:type="paragraph" w:customStyle="1" w:styleId="50A67B3B17F6AF4E8564F9460C94C4C9">
    <w:name w:val="50A67B3B17F6AF4E8564F9460C94C4C9"/>
  </w:style>
  <w:style w:type="paragraph" w:customStyle="1" w:styleId="F3956C2222EA884885254977CF637902">
    <w:name w:val="F3956C2222EA884885254977CF637902"/>
  </w:style>
  <w:style w:type="paragraph" w:customStyle="1" w:styleId="14B27E3F57CE6E48BA61CB4EA988DD4A">
    <w:name w:val="14B27E3F57CE6E48BA61CB4EA988DD4A"/>
  </w:style>
  <w:style w:type="paragraph" w:customStyle="1" w:styleId="0C9AF72BBEF12544BA7F101697ABE4F7">
    <w:name w:val="0C9AF72BBEF12544BA7F101697ABE4F7"/>
  </w:style>
  <w:style w:type="paragraph" w:customStyle="1" w:styleId="C3DA34C00BB9C54199E20C5323B98425">
    <w:name w:val="C3DA34C00BB9C54199E20C5323B98425"/>
  </w:style>
  <w:style w:type="paragraph" w:customStyle="1" w:styleId="502248472ECB674C81EEA2359B133D12">
    <w:name w:val="502248472ECB674C81EEA2359B133D12"/>
  </w:style>
  <w:style w:type="paragraph" w:customStyle="1" w:styleId="F5C6F5E2684CB843AD83E6A9AEC1ECFE">
    <w:name w:val="F5C6F5E2684CB843AD83E6A9AEC1ECFE"/>
  </w:style>
  <w:style w:type="paragraph" w:customStyle="1" w:styleId="066EC0D490C8C44193BF02DE5F03CF1C">
    <w:name w:val="066EC0D490C8C44193BF02DE5F03CF1C"/>
  </w:style>
  <w:style w:type="paragraph" w:customStyle="1" w:styleId="C413527FA3B0FD429CC680F433B79D41">
    <w:name w:val="C413527FA3B0FD429CC680F433B79D41"/>
  </w:style>
  <w:style w:type="paragraph" w:customStyle="1" w:styleId="5F50E1B23A54DB4F85EBF867DBCD914E">
    <w:name w:val="5F50E1B23A54DB4F85EBF867DBCD914E"/>
  </w:style>
  <w:style w:type="paragraph" w:customStyle="1" w:styleId="60AFA9DA65A9714AAD03A190AF7F03E8">
    <w:name w:val="60AFA9DA65A9714AAD03A190AF7F03E8"/>
  </w:style>
  <w:style w:type="paragraph" w:customStyle="1" w:styleId="70BF71C0F002E9439905804C836FD469">
    <w:name w:val="70BF71C0F002E9439905804C836FD469"/>
  </w:style>
  <w:style w:type="paragraph" w:customStyle="1" w:styleId="B7CE7890056A1E45B8F450C1F24AE6A1">
    <w:name w:val="B7CE7890056A1E45B8F450C1F24AE6A1"/>
  </w:style>
  <w:style w:type="paragraph" w:customStyle="1" w:styleId="F39B8A642FA5B54E9E19BAEDF991433C">
    <w:name w:val="F39B8A642FA5B54E9E19BAEDF991433C"/>
  </w:style>
  <w:style w:type="paragraph" w:customStyle="1" w:styleId="1F065756525C6E41B3AB7771E2245BE6">
    <w:name w:val="1F065756525C6E41B3AB7771E2245BE6"/>
  </w:style>
  <w:style w:type="paragraph" w:customStyle="1" w:styleId="E5544063ECCBE2498227EE0FD73FFB84">
    <w:name w:val="E5544063ECCBE2498227EE0FD73FFB84"/>
  </w:style>
  <w:style w:type="paragraph" w:customStyle="1" w:styleId="593CFAD39AB2A14193371AE7A81128A6">
    <w:name w:val="593CFAD39AB2A14193371AE7A81128A6"/>
    <w:rsid w:val="00CC6AFD"/>
  </w:style>
  <w:style w:type="paragraph" w:customStyle="1" w:styleId="B6CF139BD9BEB84BBB5EB5B14879428E">
    <w:name w:val="B6CF139BD9BEB84BBB5EB5B14879428E"/>
    <w:rsid w:val="00CC6AFD"/>
  </w:style>
  <w:style w:type="paragraph" w:customStyle="1" w:styleId="4EB8A537E896E848ADA0F34C59C0E75B">
    <w:name w:val="4EB8A537E896E848ADA0F34C59C0E75B"/>
    <w:rsid w:val="00CC6AFD"/>
  </w:style>
  <w:style w:type="paragraph" w:customStyle="1" w:styleId="10B313D7AC941948AEBAAC4B94C1CD8D">
    <w:name w:val="10B313D7AC941948AEBAAC4B94C1CD8D"/>
    <w:rsid w:val="00CC6AFD"/>
  </w:style>
  <w:style w:type="paragraph" w:customStyle="1" w:styleId="4C67033A337D7F4587D7D8E12EF0E63D">
    <w:name w:val="4C67033A337D7F4587D7D8E12EF0E63D"/>
    <w:rsid w:val="00CC6AFD"/>
  </w:style>
  <w:style w:type="paragraph" w:customStyle="1" w:styleId="3EFA95DB7AA73A42A8DD6E04A0B6E18C">
    <w:name w:val="3EFA95DB7AA73A42A8DD6E04A0B6E18C"/>
    <w:rsid w:val="00CC6AFD"/>
  </w:style>
  <w:style w:type="paragraph" w:customStyle="1" w:styleId="C62B2697DC5D4F44858E8F97B7094BF4">
    <w:name w:val="C62B2697DC5D4F44858E8F97B7094BF4"/>
    <w:rsid w:val="00CC6AFD"/>
  </w:style>
  <w:style w:type="paragraph" w:customStyle="1" w:styleId="4DD846678C3D4B4181CBB5577A567B72">
    <w:name w:val="4DD846678C3D4B4181CBB5577A567B72"/>
    <w:rsid w:val="00CC6AFD"/>
  </w:style>
  <w:style w:type="paragraph" w:customStyle="1" w:styleId="EE53CA7D9549EB41BF5A7927628BCF1D">
    <w:name w:val="EE53CA7D9549EB41BF5A7927628BCF1D"/>
    <w:rsid w:val="00CC6AFD"/>
  </w:style>
  <w:style w:type="paragraph" w:customStyle="1" w:styleId="2D5330A2CD9ABB4ABBA62F0EF738FF13">
    <w:name w:val="2D5330A2CD9ABB4ABBA62F0EF738FF13"/>
    <w:rsid w:val="00CC6AFD"/>
  </w:style>
  <w:style w:type="paragraph" w:customStyle="1" w:styleId="A53D66743CE7394091BCD694D0FE8ED7">
    <w:name w:val="A53D66743CE7394091BCD694D0FE8ED7"/>
    <w:rsid w:val="00CC6AFD"/>
  </w:style>
  <w:style w:type="paragraph" w:customStyle="1" w:styleId="B74621D25A20C948A59ACB2DF3CA5638">
    <w:name w:val="B74621D25A20C948A59ACB2DF3CA5638"/>
    <w:rsid w:val="00CC6AFD"/>
  </w:style>
  <w:style w:type="paragraph" w:customStyle="1" w:styleId="5A42DCB00762324981D96FC4DBA45219">
    <w:name w:val="5A42DCB00762324981D96FC4DBA45219"/>
    <w:rsid w:val="00CC6AFD"/>
  </w:style>
  <w:style w:type="paragraph" w:customStyle="1" w:styleId="D98E9834B352D64981A874176469694E">
    <w:name w:val="D98E9834B352D64981A874176469694E"/>
    <w:rsid w:val="00CC6AFD"/>
  </w:style>
  <w:style w:type="paragraph" w:customStyle="1" w:styleId="D91BC3930FB1244FB42ED7E41285FAEF">
    <w:name w:val="D91BC3930FB1244FB42ED7E41285FAEF"/>
    <w:rsid w:val="00CC6AFD"/>
  </w:style>
  <w:style w:type="paragraph" w:customStyle="1" w:styleId="2A7E8F633AE06F4AB1982539E6E1CF30">
    <w:name w:val="2A7E8F633AE06F4AB1982539E6E1CF30"/>
    <w:rsid w:val="00CC6AFD"/>
  </w:style>
  <w:style w:type="paragraph" w:customStyle="1" w:styleId="A33EB9D04EDF2C4FB83A52DE97BDC497">
    <w:name w:val="A33EB9D04EDF2C4FB83A52DE97BDC497"/>
    <w:rsid w:val="00CC6AFD"/>
  </w:style>
  <w:style w:type="paragraph" w:customStyle="1" w:styleId="AE3BCE99577D6346986FE34A400A63ED">
    <w:name w:val="AE3BCE99577D6346986FE34A400A63ED"/>
    <w:rsid w:val="00CC6AFD"/>
  </w:style>
  <w:style w:type="paragraph" w:customStyle="1" w:styleId="441D46300ACA7E499EB8BEDEDE7A70BE">
    <w:name w:val="441D46300ACA7E499EB8BEDEDE7A70BE"/>
    <w:rsid w:val="00CC6AFD"/>
  </w:style>
  <w:style w:type="paragraph" w:customStyle="1" w:styleId="949A8B5C5A470344B37CC53C3949D0EE">
    <w:name w:val="949A8B5C5A470344B37CC53C3949D0EE"/>
    <w:rsid w:val="00CC6AFD"/>
  </w:style>
  <w:style w:type="paragraph" w:customStyle="1" w:styleId="1B524A5B6C280149A6B3F7D9B0E3A23E">
    <w:name w:val="1B524A5B6C280149A6B3F7D9B0E3A23E"/>
    <w:rsid w:val="00CC6AFD"/>
  </w:style>
  <w:style w:type="paragraph" w:customStyle="1" w:styleId="119D384533CAFA48B232A7C08EDCCF4D">
    <w:name w:val="119D384533CAFA48B232A7C08EDCCF4D"/>
    <w:rsid w:val="00CC6AFD"/>
  </w:style>
  <w:style w:type="paragraph" w:customStyle="1" w:styleId="CE640F5616CB0243953CD59A26124121">
    <w:name w:val="CE640F5616CB0243953CD59A26124121"/>
    <w:rsid w:val="00CC6AFD"/>
  </w:style>
  <w:style w:type="paragraph" w:customStyle="1" w:styleId="9E807CDDC27FB6458FBB3DF6BDF633FA">
    <w:name w:val="9E807CDDC27FB6458FBB3DF6BDF633FA"/>
    <w:rsid w:val="00CC6AFD"/>
  </w:style>
  <w:style w:type="paragraph" w:customStyle="1" w:styleId="820CD2C11866124DBCC37208DC558176">
    <w:name w:val="820CD2C11866124DBCC37208DC558176"/>
    <w:rsid w:val="00CC6AFD"/>
  </w:style>
  <w:style w:type="paragraph" w:customStyle="1" w:styleId="603FF31702FA1D44A075F1E0272FD728">
    <w:name w:val="603FF31702FA1D44A075F1E0272FD728"/>
    <w:rsid w:val="00CC6AFD"/>
  </w:style>
  <w:style w:type="paragraph" w:customStyle="1" w:styleId="ED28A23603774945ACC4167CD2A777C1">
    <w:name w:val="ED28A23603774945ACC4167CD2A777C1"/>
    <w:rsid w:val="00CC6AFD"/>
  </w:style>
  <w:style w:type="paragraph" w:customStyle="1" w:styleId="A4E755B038F22B4D93F7B8C6949A791A">
    <w:name w:val="A4E755B038F22B4D93F7B8C6949A791A"/>
    <w:rsid w:val="00CC6AFD"/>
  </w:style>
  <w:style w:type="paragraph" w:customStyle="1" w:styleId="EAF503A415D5DC41911B3CD438F0B655">
    <w:name w:val="EAF503A415D5DC41911B3CD438F0B655"/>
    <w:rsid w:val="00CC6AFD"/>
  </w:style>
  <w:style w:type="paragraph" w:customStyle="1" w:styleId="4EAB4E36737D374AA43707248FF6DC57">
    <w:name w:val="4EAB4E36737D374AA43707248FF6DC57"/>
    <w:rsid w:val="00CC6AFD"/>
  </w:style>
  <w:style w:type="paragraph" w:customStyle="1" w:styleId="5DB5F4C51A25C4478DE109B7E990D763">
    <w:name w:val="5DB5F4C51A25C4478DE109B7E990D763"/>
    <w:rsid w:val="00CC6AFD"/>
  </w:style>
  <w:style w:type="paragraph" w:customStyle="1" w:styleId="0B8F4E640D85E940A72555628C05E7CE">
    <w:name w:val="0B8F4E640D85E940A72555628C05E7CE"/>
    <w:rsid w:val="00CC6AFD"/>
  </w:style>
  <w:style w:type="paragraph" w:customStyle="1" w:styleId="825E954BCD5D3643868D8CDA2931BF5F">
    <w:name w:val="825E954BCD5D3643868D8CDA2931BF5F"/>
    <w:rsid w:val="00CC6AFD"/>
  </w:style>
  <w:style w:type="paragraph" w:customStyle="1" w:styleId="D06523ADA5F70A4CBF2B9CE49C867BBD">
    <w:name w:val="D06523ADA5F70A4CBF2B9CE49C867BBD"/>
    <w:rsid w:val="00CC6AFD"/>
  </w:style>
  <w:style w:type="paragraph" w:customStyle="1" w:styleId="8162A565C89C42439EDF7BB95A87DD10">
    <w:name w:val="8162A565C89C42439EDF7BB95A87DD10"/>
    <w:rsid w:val="00CC6AFD"/>
  </w:style>
  <w:style w:type="paragraph" w:customStyle="1" w:styleId="07B591C11FABCA478A36CE582CF4403A">
    <w:name w:val="07B591C11FABCA478A36CE582CF4403A"/>
    <w:rsid w:val="00CC6AFD"/>
  </w:style>
  <w:style w:type="paragraph" w:customStyle="1" w:styleId="0F4BA274D80BB94ABA1D758CE43E23FD">
    <w:name w:val="0F4BA274D80BB94ABA1D758CE43E23FD"/>
    <w:rsid w:val="00CC6AFD"/>
  </w:style>
  <w:style w:type="paragraph" w:customStyle="1" w:styleId="6344FCEB0794AF45A70AABA4ECBD4F89">
    <w:name w:val="6344FCEB0794AF45A70AABA4ECBD4F89"/>
    <w:rsid w:val="00CC6AFD"/>
  </w:style>
  <w:style w:type="paragraph" w:customStyle="1" w:styleId="E057A914D405DC47BA32EAC59F512E8E">
    <w:name w:val="E057A914D405DC47BA32EAC59F512E8E"/>
    <w:rsid w:val="00CC6AFD"/>
  </w:style>
  <w:style w:type="paragraph" w:customStyle="1" w:styleId="80DAFFA16BD5CF4B876D500C65EF821B">
    <w:name w:val="80DAFFA16BD5CF4B876D500C65EF821B"/>
    <w:rsid w:val="00CC6A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@KsandrovaMaria </CompanyAddress>
  <CompanyPhone>+7(916)2903717</CompanyPhone>
  <CompanyFax>https://vk.com/ksandrova</CompanyFax>
  <CompanyEmail>Ksandrova.Ksandrova@gmail.com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Безупречное резюме от MOO.dotx</Template>
  <TotalTime>59</TotalTime>
  <Pages>1</Pages>
  <Words>130</Words>
  <Characters>901</Characters>
  <Application>Microsoft Macintosh Word</Application>
  <DocSecurity>0</DocSecurity>
  <Lines>26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переводчик-синхронист</dc:subject>
  <dc:creator>Ксандрова Мария Михайловна</dc:creator>
  <cp:keywords/>
  <dc:description>специалст в области креативной лингвистики </dc:description>
  <cp:lastModifiedBy>Ксандрова Мария Михайловна</cp:lastModifiedBy>
  <cp:revision>1</cp:revision>
  <dcterms:created xsi:type="dcterms:W3CDTF">2018-02-02T13:16:00Z</dcterms:created>
  <dcterms:modified xsi:type="dcterms:W3CDTF">2018-02-02T14:52:00Z</dcterms:modified>
</cp:coreProperties>
</file>